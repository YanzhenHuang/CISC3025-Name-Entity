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01C8" w14:textId="77777777" w:rsidR="00393225" w:rsidRDefault="00393225" w:rsidP="006455E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55E3" w14:paraId="1AA6D8FC" w14:textId="77777777" w:rsidTr="009052E6">
        <w:trPr>
          <w:trHeight w:val="3835"/>
        </w:trPr>
        <w:tc>
          <w:tcPr>
            <w:tcW w:w="9350" w:type="dxa"/>
            <w:gridSpan w:val="2"/>
          </w:tcPr>
          <w:p w14:paraId="37ED035D" w14:textId="77777777" w:rsidR="006455E3" w:rsidRDefault="006455E3" w:rsidP="006455E3">
            <w:pPr>
              <w:jc w:val="center"/>
            </w:pPr>
            <w:r w:rsidRPr="006455E3">
              <w:rPr>
                <w:noProof/>
              </w:rPr>
              <w:drawing>
                <wp:inline distT="0" distB="0" distL="0" distR="0" wp14:anchorId="18C4EFB6" wp14:editId="562CD941">
                  <wp:extent cx="2057400" cy="1661351"/>
                  <wp:effectExtent l="0" t="0" r="0" b="0"/>
                  <wp:docPr id="777044937" name="Picture 1" descr="A logo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044937" name="Picture 1" descr="A logo on a black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75" cy="167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E3" w14:paraId="0AD0C0AD" w14:textId="77777777" w:rsidTr="009052E6">
        <w:tc>
          <w:tcPr>
            <w:tcW w:w="9350" w:type="dxa"/>
            <w:gridSpan w:val="2"/>
          </w:tcPr>
          <w:p w14:paraId="0DDEF8FE" w14:textId="77777777" w:rsidR="006455E3" w:rsidRPr="008F2424" w:rsidRDefault="00AE62A2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Faculty of Science and Technology</w:t>
            </w:r>
          </w:p>
          <w:p w14:paraId="3E02D9A7" w14:textId="77777777" w:rsidR="004518E5" w:rsidRPr="008F2424" w:rsidRDefault="004518E5" w:rsidP="006455E3">
            <w:pPr>
              <w:jc w:val="center"/>
              <w:rPr>
                <w:b/>
                <w:bCs/>
              </w:rPr>
            </w:pPr>
          </w:p>
          <w:p w14:paraId="0E64AA0C" w14:textId="090CB153" w:rsidR="00B86868" w:rsidRDefault="00B86868" w:rsidP="006455E3">
            <w:pPr>
              <w:jc w:val="center"/>
              <w:rPr>
                <w:b/>
                <w:bCs/>
              </w:rPr>
            </w:pPr>
            <w:r w:rsidRPr="008F2424">
              <w:rPr>
                <w:b/>
                <w:bCs/>
              </w:rPr>
              <w:t>CISC</w:t>
            </w:r>
            <w:r w:rsidR="00124BC2">
              <w:rPr>
                <w:rFonts w:hint="eastAsia"/>
                <w:b/>
                <w:bCs/>
              </w:rPr>
              <w:t>3025</w:t>
            </w:r>
            <w:r w:rsidRPr="008F2424">
              <w:rPr>
                <w:b/>
                <w:bCs/>
              </w:rPr>
              <w:t xml:space="preserve"> </w:t>
            </w:r>
            <w:r w:rsidR="00D77250" w:rsidRPr="008F2424">
              <w:rPr>
                <w:b/>
                <w:bCs/>
              </w:rPr>
              <w:t>–</w:t>
            </w:r>
            <w:r w:rsidRPr="008F2424">
              <w:rPr>
                <w:b/>
                <w:bCs/>
              </w:rPr>
              <w:t xml:space="preserve"> </w:t>
            </w:r>
            <w:r w:rsidR="00124BC2">
              <w:rPr>
                <w:rFonts w:hint="eastAsia"/>
                <w:b/>
                <w:bCs/>
              </w:rPr>
              <w:t>Natural Language Processing</w:t>
            </w:r>
          </w:p>
          <w:p w14:paraId="46DC41AF" w14:textId="77777777" w:rsidR="00073C3E" w:rsidRDefault="00073C3E" w:rsidP="006455E3">
            <w:pPr>
              <w:jc w:val="center"/>
            </w:pPr>
          </w:p>
        </w:tc>
      </w:tr>
      <w:tr w:rsidR="006455E3" w14:paraId="10B31461" w14:textId="77777777" w:rsidTr="00B93A10">
        <w:trPr>
          <w:trHeight w:val="740"/>
        </w:trPr>
        <w:tc>
          <w:tcPr>
            <w:tcW w:w="9350" w:type="dxa"/>
            <w:gridSpan w:val="2"/>
          </w:tcPr>
          <w:p w14:paraId="057C681F" w14:textId="61FFD644" w:rsidR="006455E3" w:rsidRPr="008C584B" w:rsidRDefault="00124BC2" w:rsidP="006455E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Project 3:</w:t>
            </w:r>
            <w:r w:rsidR="009D20D8">
              <w:rPr>
                <w:rFonts w:hint="eastAsia"/>
                <w:b/>
                <w:bCs/>
              </w:rPr>
              <w:t xml:space="preserve"> Implementation of a Maximum Entropy Model</w:t>
            </w:r>
            <w:r w:rsidR="00E11A35">
              <w:rPr>
                <w:rFonts w:hint="eastAsia"/>
                <w:b/>
                <w:bCs/>
              </w:rPr>
              <w:t xml:space="preserve"> for Name</w:t>
            </w:r>
            <w:r w:rsidR="008A5018">
              <w:rPr>
                <w:rFonts w:hint="eastAsia"/>
                <w:b/>
                <w:bCs/>
              </w:rPr>
              <w:t>d</w:t>
            </w:r>
            <w:r w:rsidR="00E11A35">
              <w:rPr>
                <w:rFonts w:hint="eastAsia"/>
                <w:b/>
                <w:bCs/>
              </w:rPr>
              <w:t xml:space="preserve"> Entity Recognition</w:t>
            </w:r>
          </w:p>
        </w:tc>
      </w:tr>
      <w:tr w:rsidR="008A1D12" w14:paraId="3C458A4F" w14:textId="77777777" w:rsidTr="00E0145B">
        <w:trPr>
          <w:trHeight w:val="435"/>
        </w:trPr>
        <w:tc>
          <w:tcPr>
            <w:tcW w:w="9350" w:type="dxa"/>
            <w:gridSpan w:val="2"/>
          </w:tcPr>
          <w:p w14:paraId="412179AC" w14:textId="77777777" w:rsidR="008A1D12" w:rsidRDefault="008A1D12" w:rsidP="00645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Members:</w:t>
            </w:r>
          </w:p>
        </w:tc>
      </w:tr>
      <w:tr w:rsidR="00A01226" w14:paraId="72C8F069" w14:textId="77777777" w:rsidTr="002C5EA2">
        <w:tc>
          <w:tcPr>
            <w:tcW w:w="4675" w:type="dxa"/>
          </w:tcPr>
          <w:p w14:paraId="52D7D5D6" w14:textId="77777777" w:rsidR="00A01226" w:rsidRPr="0079628B" w:rsidRDefault="00A01226" w:rsidP="00A01226">
            <w:pPr>
              <w:jc w:val="right"/>
            </w:pPr>
            <w:r w:rsidRPr="0079628B">
              <w:t>Huang Yanzhen</w:t>
            </w:r>
          </w:p>
        </w:tc>
        <w:tc>
          <w:tcPr>
            <w:tcW w:w="4675" w:type="dxa"/>
          </w:tcPr>
          <w:p w14:paraId="3D33441D" w14:textId="77777777" w:rsidR="00A01226" w:rsidRPr="0079628B" w:rsidRDefault="00A01226" w:rsidP="00A01226">
            <w:r w:rsidRPr="0079628B">
              <w:t>DC126732</w:t>
            </w:r>
          </w:p>
        </w:tc>
      </w:tr>
      <w:tr w:rsidR="00375162" w14:paraId="1F39BE85" w14:textId="77777777" w:rsidTr="00776348">
        <w:tc>
          <w:tcPr>
            <w:tcW w:w="4675" w:type="dxa"/>
          </w:tcPr>
          <w:p w14:paraId="4221BB99" w14:textId="16EA4C72" w:rsidR="00375162" w:rsidRPr="0079628B" w:rsidRDefault="00375162" w:rsidP="00A01226">
            <w:pPr>
              <w:jc w:val="right"/>
            </w:pPr>
            <w:r>
              <w:rPr>
                <w:rFonts w:hint="eastAsia"/>
              </w:rPr>
              <w:t>Chen Zirui</w:t>
            </w:r>
          </w:p>
        </w:tc>
        <w:tc>
          <w:tcPr>
            <w:tcW w:w="4675" w:type="dxa"/>
          </w:tcPr>
          <w:p w14:paraId="2326B6A6" w14:textId="732A36E3" w:rsidR="00375162" w:rsidRPr="0079628B" w:rsidRDefault="00375162" w:rsidP="00A01226">
            <w:r>
              <w:rPr>
                <w:rFonts w:hint="eastAsia"/>
              </w:rPr>
              <w:t>DC127901</w:t>
            </w:r>
          </w:p>
        </w:tc>
      </w:tr>
    </w:tbl>
    <w:p w14:paraId="054EC159" w14:textId="77777777" w:rsidR="00E82F84" w:rsidRDefault="00E82F84" w:rsidP="006455E3">
      <w:pPr>
        <w:jc w:val="center"/>
      </w:pPr>
    </w:p>
    <w:p w14:paraId="395C1C52" w14:textId="77777777" w:rsidR="00547CFC" w:rsidRDefault="00547CFC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sdt>
      <w:sdtPr>
        <w:rPr>
          <w:rFonts w:eastAsiaTheme="minorEastAsia"/>
          <w:color w:val="auto"/>
          <w:kern w:val="2"/>
          <w:sz w:val="24"/>
          <w:szCs w:val="24"/>
          <w:lang w:val="zh-CN" w:eastAsia="zh-CN"/>
          <w14:ligatures w14:val="standardContextual"/>
        </w:rPr>
        <w:id w:val="1847288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1BEFB" w14:textId="65004F9F" w:rsidR="00C119E7" w:rsidRDefault="006C6223">
          <w:pPr>
            <w:pStyle w:val="TOC"/>
          </w:pPr>
          <w:r>
            <w:rPr>
              <w:rFonts w:hint="eastAsia"/>
              <w:lang w:val="zh-CN" w:eastAsia="zh-CN"/>
            </w:rPr>
            <w:t>Table of Contents</w:t>
          </w:r>
        </w:p>
        <w:p w14:paraId="234C5FBE" w14:textId="19813099" w:rsidR="00CE7609" w:rsidRDefault="00C119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20015" w:history="1">
            <w:r w:rsidR="00CE7609" w:rsidRPr="000F44EC">
              <w:rPr>
                <w:rStyle w:val="a4"/>
                <w:noProof/>
              </w:rPr>
              <w:t>1 Introduction</w:t>
            </w:r>
            <w:r w:rsidR="00CE7609">
              <w:rPr>
                <w:noProof/>
                <w:webHidden/>
              </w:rPr>
              <w:tab/>
            </w:r>
            <w:r w:rsidR="00CE7609">
              <w:rPr>
                <w:noProof/>
                <w:webHidden/>
              </w:rPr>
              <w:fldChar w:fldCharType="begin"/>
            </w:r>
            <w:r w:rsidR="00CE7609">
              <w:rPr>
                <w:noProof/>
                <w:webHidden/>
              </w:rPr>
              <w:instrText xml:space="preserve"> PAGEREF _Toc164120015 \h </w:instrText>
            </w:r>
            <w:r w:rsidR="00CE7609">
              <w:rPr>
                <w:noProof/>
                <w:webHidden/>
              </w:rPr>
            </w:r>
            <w:r w:rsidR="00CE7609">
              <w:rPr>
                <w:noProof/>
                <w:webHidden/>
              </w:rPr>
              <w:fldChar w:fldCharType="separate"/>
            </w:r>
            <w:r w:rsidR="00CE7609">
              <w:rPr>
                <w:noProof/>
                <w:webHidden/>
              </w:rPr>
              <w:t>3</w:t>
            </w:r>
            <w:r w:rsidR="00CE7609">
              <w:rPr>
                <w:noProof/>
                <w:webHidden/>
              </w:rPr>
              <w:fldChar w:fldCharType="end"/>
            </w:r>
          </w:hyperlink>
        </w:p>
        <w:p w14:paraId="4401B56B" w14:textId="0BD0A1AE" w:rsidR="00CE7609" w:rsidRDefault="00CE76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4120016" w:history="1">
            <w:r w:rsidRPr="000F44EC">
              <w:rPr>
                <w:rStyle w:val="a4"/>
                <w:noProof/>
              </w:rPr>
              <w:t>2 Methods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A8F5" w14:textId="21D6D9E2" w:rsidR="00CE7609" w:rsidRDefault="00CE760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4120017" w:history="1">
            <w:r w:rsidRPr="000F44EC">
              <w:rPr>
                <w:rStyle w:val="a4"/>
                <w:noProof/>
              </w:rPr>
              <w:t>2.1 Features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85BC" w14:textId="60198D18" w:rsidR="00CE7609" w:rsidRDefault="00CE7609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164120018" w:history="1">
            <w:r w:rsidRPr="000F44EC">
              <w:rPr>
                <w:rStyle w:val="a4"/>
                <w:noProof/>
              </w:rPr>
              <w:t>2.1.1 Internal Pattern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691F" w14:textId="5DFA83F8" w:rsidR="00CE7609" w:rsidRDefault="00CE7609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164120019" w:history="1">
            <w:r w:rsidRPr="000F44EC">
              <w:rPr>
                <w:rStyle w:val="a4"/>
                <w:noProof/>
              </w:rPr>
              <w:t>2.1.2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8C6D" w14:textId="06A734A3" w:rsidR="00CE7609" w:rsidRDefault="00CE7609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164120020" w:history="1">
            <w:r w:rsidRPr="000F44EC">
              <w:rPr>
                <w:rStyle w:val="a4"/>
                <w:noProof/>
              </w:rPr>
              <w:t>2.1.3 Contextual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F3FC" w14:textId="102EEEB4" w:rsidR="00CE7609" w:rsidRDefault="00CE760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4120021" w:history="1">
            <w:r w:rsidRPr="000F44EC">
              <w:rPr>
                <w:rStyle w:val="a4"/>
                <w:noProof/>
              </w:rPr>
              <w:t>2.2 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E1D7" w14:textId="6EB36395" w:rsidR="00CE7609" w:rsidRDefault="00CE76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4120022" w:history="1">
            <w:r w:rsidRPr="000F44EC">
              <w:rPr>
                <w:rStyle w:val="a4"/>
                <w:noProof/>
              </w:rPr>
              <w:t>3 Evaluations and Discoveries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C008" w14:textId="1D074748" w:rsidR="00CE7609" w:rsidRDefault="00CE760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4120023" w:history="1">
            <w:r w:rsidRPr="000F44EC">
              <w:rPr>
                <w:rStyle w:val="a4"/>
                <w:noProof/>
              </w:rPr>
              <w:t>3.1 Trial and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E553" w14:textId="303AC42E" w:rsidR="00CE7609" w:rsidRDefault="00CE760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4120024" w:history="1">
            <w:r w:rsidRPr="000F44EC">
              <w:rPr>
                <w:rStyle w:val="a4"/>
                <w:noProof/>
              </w:rPr>
              <w:t>3.2 Advantages and 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62A3" w14:textId="1279E814" w:rsidR="00CE7609" w:rsidRDefault="00CE7609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64120025" w:history="1">
            <w:r w:rsidRPr="000F44EC">
              <w:rPr>
                <w:rStyle w:val="a4"/>
                <w:noProof/>
              </w:rPr>
              <w:t>3.3 Interesting Phenomenon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FDFA" w14:textId="487C3C82" w:rsidR="00CE7609" w:rsidRDefault="00CE760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4120026" w:history="1">
            <w:r w:rsidRPr="000F44EC">
              <w:rPr>
                <w:rStyle w:val="a4"/>
                <w:noProof/>
              </w:rPr>
              <w:t>4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820B" w14:textId="533735D6" w:rsidR="00C119E7" w:rsidRDefault="00C119E7">
          <w:r>
            <w:rPr>
              <w:b/>
              <w:bCs/>
              <w:lang w:val="zh-CN"/>
            </w:rPr>
            <w:fldChar w:fldCharType="end"/>
          </w:r>
        </w:p>
      </w:sdtContent>
    </w:sdt>
    <w:p w14:paraId="18B7C27B" w14:textId="77777777" w:rsidR="009D7DFF" w:rsidRDefault="009D7DFF">
      <w:pPr>
        <w:rPr>
          <w:rFonts w:eastAsiaTheme="majorEastAsia"/>
          <w:b/>
          <w:bCs/>
          <w:color w:val="000000" w:themeColor="text1"/>
        </w:rPr>
      </w:pPr>
      <w:r>
        <w:br w:type="page"/>
      </w:r>
    </w:p>
    <w:p w14:paraId="1DB736FB" w14:textId="766EEE45" w:rsidR="0026750F" w:rsidRDefault="0057132E" w:rsidP="0057132E">
      <w:pPr>
        <w:pStyle w:val="1"/>
      </w:pPr>
      <w:bookmarkStart w:id="0" w:name="_Toc164120015"/>
      <w:r>
        <w:rPr>
          <w:rFonts w:hint="eastAsia"/>
        </w:rPr>
        <w:lastRenderedPageBreak/>
        <w:t>1 Introduction</w:t>
      </w:r>
      <w:bookmarkEnd w:id="0"/>
    </w:p>
    <w:p w14:paraId="55B06FFB" w14:textId="7ED3C8D2" w:rsidR="00E978E6" w:rsidRDefault="007C401B" w:rsidP="007C401B">
      <w:pPr>
        <w:rPr>
          <w:rFonts w:hint="eastAsia"/>
        </w:rPr>
      </w:pPr>
      <w:r>
        <w:tab/>
      </w:r>
      <w:r>
        <w:rPr>
          <w:rFonts w:hint="eastAsia"/>
        </w:rPr>
        <w:t xml:space="preserve">Being </w:t>
      </w:r>
      <w:r w:rsidR="007E1D65">
        <w:rPr>
          <w:rFonts w:hint="eastAsia"/>
        </w:rPr>
        <w:t>a</w:t>
      </w:r>
      <w:r>
        <w:rPr>
          <w:rFonts w:hint="eastAsia"/>
        </w:rPr>
        <w:t xml:space="preserve"> part of the syntax </w:t>
      </w:r>
      <w:r w:rsidR="009B7F5F">
        <w:rPr>
          <w:rFonts w:hint="eastAsia"/>
        </w:rPr>
        <w:t>level</w:t>
      </w:r>
      <w:r>
        <w:rPr>
          <w:rFonts w:hint="eastAsia"/>
        </w:rPr>
        <w:t xml:space="preserve"> processing</w:t>
      </w:r>
      <w:r w:rsidR="009B7F5F">
        <w:rPr>
          <w:rFonts w:hint="eastAsia"/>
        </w:rPr>
        <w:t xml:space="preserve"> techniques</w:t>
      </w:r>
      <w:r>
        <w:rPr>
          <w:rFonts w:hint="eastAsia"/>
        </w:rPr>
        <w:t xml:space="preserve"> in NLP, Named-Entity Recognition is a </w:t>
      </w:r>
      <w:r w:rsidR="00702D9F">
        <w:rPr>
          <w:rFonts w:hint="eastAsia"/>
        </w:rPr>
        <w:t xml:space="preserve">mechanism for a </w:t>
      </w:r>
      <w:r>
        <w:rPr>
          <w:rFonts w:hint="eastAsia"/>
        </w:rPr>
        <w:t>subtask of information retrieval</w:t>
      </w:r>
      <w:r w:rsidR="00FF71DA">
        <w:rPr>
          <w:rFonts w:hint="eastAsia"/>
        </w:rPr>
        <w:t xml:space="preserve"> that</w:t>
      </w:r>
      <w:r w:rsidR="00FF71DA">
        <w:t>’</w:t>
      </w:r>
      <w:r w:rsidR="00FF71DA">
        <w:rPr>
          <w:rFonts w:hint="eastAsia"/>
        </w:rPr>
        <w:t xml:space="preserve">s been applied in various </w:t>
      </w:r>
      <w:r w:rsidR="007F066A">
        <w:rPr>
          <w:rFonts w:hint="eastAsia"/>
        </w:rPr>
        <w:t>fields</w:t>
      </w:r>
      <w:r w:rsidR="00F4400B">
        <w:rPr>
          <w:rFonts w:hint="eastAsia"/>
        </w:rPr>
        <w:t>, such as search engines.</w:t>
      </w:r>
    </w:p>
    <w:p w14:paraId="7C74E376" w14:textId="2E934940" w:rsidR="007C401B" w:rsidRDefault="000B64DF" w:rsidP="00E978E6">
      <w:pPr>
        <w:ind w:firstLine="720"/>
      </w:pPr>
      <w:r>
        <w:rPr>
          <w:rFonts w:hint="eastAsia"/>
        </w:rPr>
        <w:t xml:space="preserve">To be more specific, </w:t>
      </w:r>
      <w:r w:rsidR="00E978E6">
        <w:rPr>
          <w:rFonts w:hint="eastAsia"/>
        </w:rPr>
        <w:t>Named Entity Recognition</w:t>
      </w:r>
      <w:r w:rsidR="007C401B">
        <w:rPr>
          <w:rFonts w:hint="eastAsia"/>
        </w:rPr>
        <w:t xml:space="preserve"> involves </w:t>
      </w:r>
      <w:r w:rsidR="009A5851">
        <w:rPr>
          <w:rFonts w:hint="eastAsia"/>
        </w:rPr>
        <w:t>assigning a class label for entities</w:t>
      </w:r>
      <w:r w:rsidR="007C401B">
        <w:rPr>
          <w:rFonts w:hint="eastAsia"/>
        </w:rPr>
        <w:t xml:space="preserve"> within a </w:t>
      </w:r>
      <w:r w:rsidR="00850CB4">
        <w:rPr>
          <w:rFonts w:hint="eastAsia"/>
        </w:rPr>
        <w:t xml:space="preserve">piece of plain </w:t>
      </w:r>
      <w:r w:rsidR="007C401B">
        <w:rPr>
          <w:rFonts w:hint="eastAsia"/>
        </w:rPr>
        <w:t>text</w:t>
      </w:r>
      <w:r w:rsidR="00E50C21">
        <w:rPr>
          <w:rFonts w:hint="eastAsia"/>
        </w:rPr>
        <w:t xml:space="preserve">. Those classes could include </w:t>
      </w:r>
      <w:r w:rsidR="007C401B">
        <w:rPr>
          <w:rFonts w:hint="eastAsia"/>
        </w:rPr>
        <w:t xml:space="preserve">person names, firm or organization names, locations, dates, and more customed tags as </w:t>
      </w:r>
      <w:r w:rsidR="00850CB4">
        <w:rPr>
          <w:rFonts w:hint="eastAsia"/>
        </w:rPr>
        <w:t>you want.</w:t>
      </w:r>
      <w:r w:rsidR="00785683">
        <w:rPr>
          <w:rFonts w:hint="eastAsia"/>
        </w:rPr>
        <w:t xml:space="preserve"> </w:t>
      </w:r>
      <w:r w:rsidR="005E561F">
        <w:rPr>
          <w:rFonts w:hint="eastAsia"/>
        </w:rPr>
        <w:t xml:space="preserve">This project </w:t>
      </w:r>
      <w:r w:rsidR="0078166B">
        <w:rPr>
          <w:rFonts w:hint="eastAsia"/>
        </w:rPr>
        <w:t>made use of</w:t>
      </w:r>
      <w:r w:rsidR="005E561F">
        <w:rPr>
          <w:rFonts w:hint="eastAsia"/>
        </w:rPr>
        <w:t xml:space="preserve"> the Maximum Entropy Classifier from </w:t>
      </w:r>
      <w:r w:rsidR="005E561F">
        <w:rPr>
          <w:rFonts w:hint="eastAsia"/>
          <w:i/>
          <w:iCs/>
        </w:rPr>
        <w:t xml:space="preserve">scikit-learn </w:t>
      </w:r>
      <w:r w:rsidR="005E561F">
        <w:rPr>
          <w:rFonts w:hint="eastAsia"/>
        </w:rPr>
        <w:t xml:space="preserve">to </w:t>
      </w:r>
      <w:r w:rsidR="00E83988">
        <w:rPr>
          <w:rFonts w:hint="eastAsia"/>
        </w:rPr>
        <w:t xml:space="preserve">implement a </w:t>
      </w:r>
      <w:r w:rsidR="00B10EAA">
        <w:t>simple NER task</w:t>
      </w:r>
      <w:r w:rsidR="00003450">
        <w:rPr>
          <w:rFonts w:hint="eastAsia"/>
        </w:rPr>
        <w:t>, which is to recognize person names.</w:t>
      </w:r>
    </w:p>
    <w:p w14:paraId="2B4E498F" w14:textId="656C9EE4" w:rsidR="005F1A17" w:rsidRDefault="005F1A17" w:rsidP="00E978E6">
      <w:pPr>
        <w:ind w:firstLine="720"/>
      </w:pPr>
      <w:r>
        <w:rPr>
          <w:rFonts w:hint="eastAsia"/>
        </w:rPr>
        <w:t xml:space="preserve">The </w:t>
      </w:r>
      <w:r w:rsidR="00DC5508">
        <w:rPr>
          <w:rFonts w:hint="eastAsia"/>
        </w:rPr>
        <w:t>initial</w:t>
      </w:r>
      <w:r>
        <w:rPr>
          <w:rFonts w:hint="eastAsia"/>
        </w:rPr>
        <w:t xml:space="preserve"> task</w:t>
      </w:r>
      <w:r w:rsidR="00CF156F">
        <w:rPr>
          <w:rFonts w:hint="eastAsia"/>
        </w:rPr>
        <w:t xml:space="preserve"> for building </w:t>
      </w:r>
      <w:r w:rsidR="007B30AB">
        <w:rPr>
          <w:rFonts w:hint="eastAsia"/>
        </w:rPr>
        <w:t xml:space="preserve">a MaxEnt model is to select proper features. </w:t>
      </w:r>
      <w:r w:rsidR="00616EC5">
        <w:rPr>
          <w:rFonts w:hint="eastAsia"/>
        </w:rPr>
        <w:t>Once the features are selected, the training set, which are the word tokens pre-assigned a label</w:t>
      </w:r>
      <w:r w:rsidR="00BB4725">
        <w:rPr>
          <w:rFonts w:hint="eastAsia"/>
        </w:rPr>
        <w:t xml:space="preserve">, are passed </w:t>
      </w:r>
      <w:r w:rsidR="00FF379B">
        <w:rPr>
          <w:rFonts w:hint="eastAsia"/>
        </w:rPr>
        <w:t xml:space="preserve">along with the features </w:t>
      </w:r>
      <w:r w:rsidR="00BB4725">
        <w:rPr>
          <w:rFonts w:hint="eastAsia"/>
        </w:rPr>
        <w:t xml:space="preserve">to train the model. </w:t>
      </w:r>
      <w:r w:rsidR="004C2EE6">
        <w:rPr>
          <w:rFonts w:hint="eastAsia"/>
        </w:rPr>
        <w:t>The model will assign an importance weight to each feature</w:t>
      </w:r>
      <w:r w:rsidR="00F656B4">
        <w:rPr>
          <w:rFonts w:hint="eastAsia"/>
        </w:rPr>
        <w:t xml:space="preserve"> for each class</w:t>
      </w:r>
      <w:r w:rsidR="00C6276D">
        <w:rPr>
          <w:rFonts w:hint="eastAsia"/>
        </w:rPr>
        <w:t xml:space="preserve">. </w:t>
      </w:r>
      <w:r w:rsidR="00FB302E">
        <w:rPr>
          <w:rFonts w:hint="eastAsia"/>
        </w:rPr>
        <w:t>Lastly, to test the model, for each entity, the model calculates the vote of each class using the features and the weights, finally deciding the class label.</w:t>
      </w:r>
      <w:r w:rsidR="00FE2F61">
        <w:rPr>
          <w:rFonts w:hint="eastAsia"/>
        </w:rPr>
        <w:t xml:space="preserve"> </w:t>
      </w:r>
    </w:p>
    <w:p w14:paraId="0FA9519F" w14:textId="06D4F43A" w:rsidR="0057132E" w:rsidRDefault="00D841B4" w:rsidP="00A4548E">
      <w:pPr>
        <w:ind w:firstLine="720"/>
      </w:pPr>
      <w:r>
        <w:rPr>
          <w:rFonts w:hint="eastAsia"/>
        </w:rPr>
        <w:t>In this project,</w:t>
      </w:r>
      <w:r w:rsidR="00F055E9">
        <w:rPr>
          <w:rFonts w:hint="eastAsia"/>
        </w:rPr>
        <w:t xml:space="preserve"> </w:t>
      </w:r>
      <w:r w:rsidR="0024683D">
        <w:rPr>
          <w:rFonts w:hint="eastAsia"/>
        </w:rPr>
        <w:t xml:space="preserve">the training part is done by the </w:t>
      </w:r>
      <w:r w:rsidR="00B4526E">
        <w:rPr>
          <w:rFonts w:hint="eastAsia"/>
        </w:rPr>
        <w:t xml:space="preserve">encapsulated model </w:t>
      </w:r>
      <w:r w:rsidR="003D0AE3">
        <w:rPr>
          <w:rFonts w:hint="eastAsia"/>
        </w:rPr>
        <w:t>in</w:t>
      </w:r>
      <w:r w:rsidR="00FD7F50">
        <w:rPr>
          <w:rFonts w:hint="eastAsia"/>
        </w:rPr>
        <w:t xml:space="preserve"> </w:t>
      </w:r>
      <w:r w:rsidR="00FD7F50">
        <w:rPr>
          <w:rFonts w:hint="eastAsia"/>
          <w:i/>
          <w:iCs/>
        </w:rPr>
        <w:t xml:space="preserve">scikit-learn. </w:t>
      </w:r>
      <w:r w:rsidR="00BE0C14">
        <w:rPr>
          <w:rFonts w:hint="eastAsia"/>
        </w:rPr>
        <w:t xml:space="preserve">The main workload of this process is to </w:t>
      </w:r>
      <w:r w:rsidR="00EB3853">
        <w:rPr>
          <w:rFonts w:hint="eastAsia"/>
        </w:rPr>
        <w:t>process training data to select features, and to build a website that demonstrates the performance of the model</w:t>
      </w:r>
      <w:r w:rsidR="00B5649D">
        <w:rPr>
          <w:rFonts w:hint="eastAsia"/>
        </w:rPr>
        <w:t>, which runs at the backend in the local server</w:t>
      </w:r>
      <w:r w:rsidR="00B75CBF">
        <w:rPr>
          <w:rFonts w:hint="eastAsia"/>
        </w:rPr>
        <w:t>.</w:t>
      </w:r>
      <w:r w:rsidR="002316DE">
        <w:rPr>
          <w:rFonts w:hint="eastAsia"/>
        </w:rPr>
        <w:t xml:space="preserve"> </w:t>
      </w:r>
    </w:p>
    <w:p w14:paraId="205ECB9C" w14:textId="4C9131B4" w:rsidR="0057132E" w:rsidRDefault="00464BB4" w:rsidP="00464BB4">
      <w:pPr>
        <w:pStyle w:val="1"/>
      </w:pPr>
      <w:bookmarkStart w:id="1" w:name="_Toc164120016"/>
      <w:r>
        <w:rPr>
          <w:rFonts w:hint="eastAsia"/>
        </w:rPr>
        <w:t>2 Methods</w:t>
      </w:r>
      <w:r w:rsidR="00A77E96">
        <w:rPr>
          <w:rFonts w:hint="eastAsia"/>
        </w:rPr>
        <w:t xml:space="preserve"> and Implementation</w:t>
      </w:r>
      <w:bookmarkEnd w:id="1"/>
    </w:p>
    <w:p w14:paraId="20038F44" w14:textId="73D67164" w:rsidR="00464BB4" w:rsidRDefault="001C549C" w:rsidP="001C549C">
      <w:pPr>
        <w:pStyle w:val="2"/>
      </w:pPr>
      <w:bookmarkStart w:id="2" w:name="_Toc164120017"/>
      <w:r>
        <w:rPr>
          <w:rFonts w:hint="eastAsia"/>
        </w:rPr>
        <w:t>2.1 Features Select</w:t>
      </w:r>
      <w:r w:rsidR="00E70662">
        <w:rPr>
          <w:rFonts w:hint="eastAsia"/>
        </w:rPr>
        <w:t>ion</w:t>
      </w:r>
      <w:bookmarkEnd w:id="2"/>
    </w:p>
    <w:p w14:paraId="21A69D62" w14:textId="46E53751" w:rsidR="00AF3DC3" w:rsidRDefault="00AF3DC3" w:rsidP="00AF3DC3">
      <w:r>
        <w:tab/>
      </w:r>
      <w:r w:rsidR="007C26E3">
        <w:rPr>
          <w:rFonts w:hint="eastAsia"/>
        </w:rPr>
        <w:t>Feature selection aims to find representative features of a word that could produce the maximum entropy of the classification, that is, to best distinguish the classes.</w:t>
      </w:r>
      <w:r w:rsidR="00435BDA">
        <w:rPr>
          <w:rFonts w:hint="eastAsia"/>
        </w:rPr>
        <w:t xml:space="preserve"> There are three types of features, which are Internal Pattern Features, Library Features, and Contextual Features.</w:t>
      </w:r>
      <w:r w:rsidR="00CA7D49">
        <w:rPr>
          <w:rFonts w:hint="eastAsia"/>
        </w:rPr>
        <w:t xml:space="preserve"> </w:t>
      </w:r>
      <w:r w:rsidR="00EE5069">
        <w:rPr>
          <w:rFonts w:hint="eastAsia"/>
        </w:rPr>
        <w:t>For the binary case, there are positive and negative features.</w:t>
      </w:r>
      <w:r w:rsidR="007F1348">
        <w:rPr>
          <w:rFonts w:hint="eastAsia"/>
        </w:rPr>
        <w:t xml:space="preserve"> Positive features indicate </w:t>
      </w:r>
      <w:r w:rsidR="007F1348">
        <w:t>that</w:t>
      </w:r>
      <w:r w:rsidR="007F1348">
        <w:rPr>
          <w:rFonts w:hint="eastAsia"/>
        </w:rPr>
        <w:t xml:space="preserve"> a word is more likely to be a human name.</w:t>
      </w:r>
      <w:r w:rsidR="007E2DF3">
        <w:rPr>
          <w:rFonts w:hint="eastAsia"/>
        </w:rPr>
        <w:t xml:space="preserve"> Negative features, on the contrary, </w:t>
      </w:r>
      <w:r w:rsidR="00FE1D9E">
        <w:rPr>
          <w:rFonts w:hint="eastAsia"/>
        </w:rPr>
        <w:t>unrecommends to assign the label of human name to the word.</w:t>
      </w:r>
    </w:p>
    <w:p w14:paraId="6FFC97ED" w14:textId="77777777" w:rsidR="00CA7D49" w:rsidRPr="00AF3DC3" w:rsidRDefault="00CA7D49" w:rsidP="00AF3DC3"/>
    <w:p w14:paraId="6D40D6B9" w14:textId="72202DFD" w:rsidR="008568AE" w:rsidRDefault="008568AE" w:rsidP="008568AE">
      <w:pPr>
        <w:pStyle w:val="3"/>
      </w:pPr>
      <w:bookmarkStart w:id="3" w:name="_Toc164120018"/>
      <w:r>
        <w:rPr>
          <w:rFonts w:hint="eastAsia"/>
        </w:rPr>
        <w:t>2.1.1 Internal Pattern Features</w:t>
      </w:r>
      <w:bookmarkEnd w:id="3"/>
    </w:p>
    <w:p w14:paraId="76A746F2" w14:textId="118D1373" w:rsidR="00714957" w:rsidRDefault="00714957" w:rsidP="00714957">
      <w:r>
        <w:tab/>
      </w:r>
      <w:r>
        <w:rPr>
          <w:rFonts w:hint="eastAsia"/>
        </w:rPr>
        <w:t xml:space="preserve">Internal Pattern Features put their scopes in the word itself. </w:t>
      </w:r>
      <w:r w:rsidR="003A3BB1">
        <w:rPr>
          <w:rFonts w:hint="eastAsia"/>
        </w:rPr>
        <w:t xml:space="preserve">It </w:t>
      </w:r>
      <w:r w:rsidR="003A3BB1">
        <w:t>analyses</w:t>
      </w:r>
      <w:r w:rsidR="003A3BB1">
        <w:rPr>
          <w:rFonts w:hint="eastAsia"/>
        </w:rPr>
        <w:t xml:space="preserve"> the pattern</w:t>
      </w:r>
      <w:r w:rsidR="00156CC6">
        <w:rPr>
          <w:rFonts w:hint="eastAsia"/>
        </w:rPr>
        <w:t>s of a word and assumes that some specific pattern can distinguish a person</w:t>
      </w:r>
      <w:r w:rsidR="00156CC6">
        <w:t>’</w:t>
      </w:r>
      <w:r w:rsidR="00156CC6">
        <w:rPr>
          <w:rFonts w:hint="eastAsia"/>
        </w:rPr>
        <w:t>s name from others.</w:t>
      </w:r>
    </w:p>
    <w:p w14:paraId="5CCFC586" w14:textId="77777777" w:rsidR="00B330AE" w:rsidRDefault="00B330AE" w:rsidP="00714957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1657"/>
        <w:gridCol w:w="2658"/>
        <w:gridCol w:w="2657"/>
        <w:gridCol w:w="1969"/>
      </w:tblGrid>
      <w:tr w:rsidR="0003149D" w14:paraId="3129D07F" w14:textId="77777777" w:rsidTr="001954BD">
        <w:trPr>
          <w:trHeight w:val="244"/>
          <w:jc w:val="center"/>
        </w:trPr>
        <w:tc>
          <w:tcPr>
            <w:tcW w:w="9350" w:type="dxa"/>
            <w:gridSpan w:val="5"/>
            <w:tcBorders>
              <w:bottom w:val="single" w:sz="4" w:space="0" w:color="auto"/>
            </w:tcBorders>
          </w:tcPr>
          <w:p w14:paraId="7E7A3400" w14:textId="34955686" w:rsidR="0003149D" w:rsidRPr="00992359" w:rsidRDefault="0003149D" w:rsidP="00FF2B28">
            <w:pPr>
              <w:jc w:val="center"/>
              <w:rPr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Table.</w:t>
            </w:r>
            <w:r w:rsidRPr="00992359">
              <w:rPr>
                <w:rFonts w:hint="eastAsia"/>
                <w:sz w:val="20"/>
                <w:szCs w:val="20"/>
              </w:rPr>
              <w:t xml:space="preserve"> Internal Pattern Features</w:t>
            </w:r>
          </w:p>
        </w:tc>
      </w:tr>
      <w:tr w:rsidR="00156D0A" w14:paraId="163A2FC9" w14:textId="77777777" w:rsidTr="00FF08DE">
        <w:trPr>
          <w:trHeight w:val="193"/>
          <w:jc w:val="center"/>
        </w:trPr>
        <w:tc>
          <w:tcPr>
            <w:tcW w:w="421" w:type="dxa"/>
            <w:tcBorders>
              <w:bottom w:val="single" w:sz="4" w:space="0" w:color="auto"/>
              <w:right w:val="nil"/>
            </w:tcBorders>
          </w:tcPr>
          <w:p w14:paraId="4A6991BC" w14:textId="77777777" w:rsidR="00156D0A" w:rsidRPr="00992359" w:rsidRDefault="00156D0A" w:rsidP="00D615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014B3293" w14:textId="0C6644C9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Name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3CDFEE9F" w14:textId="2D989BAB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Description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14:paraId="04F5808E" w14:textId="6264BC33" w:rsidR="00156D0A" w:rsidRPr="00851B3B" w:rsidRDefault="00156D0A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Reason for selection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</w:tcPr>
          <w:p w14:paraId="75D20C99" w14:textId="520A21F9" w:rsidR="00156D0A" w:rsidRPr="00851B3B" w:rsidRDefault="00CC76D0" w:rsidP="00D615C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Match Examples</w:t>
            </w:r>
          </w:p>
        </w:tc>
      </w:tr>
      <w:tr w:rsidR="00156D0A" w14:paraId="41B9A3FF" w14:textId="77777777" w:rsidTr="00FF08DE">
        <w:trPr>
          <w:trHeight w:val="1464"/>
          <w:jc w:val="center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FDF531" w14:textId="166CA3A2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354FAA" w14:textId="4F08B469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p_cap_low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E28B0" w14:textId="099E6B1F" w:rsidR="00156D0A" w:rsidRPr="006A02A0" w:rsidRDefault="00156D0A" w:rsidP="00714957">
            <w:pPr>
              <w:rPr>
                <w:sz w:val="20"/>
                <w:szCs w:val="20"/>
              </w:rPr>
            </w:pPr>
            <w:r w:rsidRPr="00992359">
              <w:rPr>
                <w:rFonts w:hint="eastAsia"/>
                <w:sz w:val="20"/>
                <w:szCs w:val="20"/>
              </w:rPr>
              <w:t>Start with Capital</w:t>
            </w:r>
            <w:r>
              <w:rPr>
                <w:rFonts w:hint="eastAsia"/>
                <w:sz w:val="20"/>
                <w:szCs w:val="20"/>
              </w:rPr>
              <w:t xml:space="preserve"> letter</w:t>
            </w:r>
            <w:r w:rsidRPr="00992359">
              <w:rPr>
                <w:rFonts w:hint="eastAsia"/>
                <w:sz w:val="20"/>
                <w:szCs w:val="20"/>
              </w:rPr>
              <w:t xml:space="preserve">, and the rest letters are lowercase. </w:t>
            </w:r>
            <w:r>
              <w:rPr>
                <w:rFonts w:hint="eastAsia"/>
                <w:sz w:val="20"/>
                <w:szCs w:val="20"/>
              </w:rPr>
              <w:t>There may be a prime after the first capital letter. There may be a second capital letter in the third letter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s space.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CD800" w14:textId="687D4C01" w:rsidR="00156D0A" w:rsidRPr="00FB6491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In English, names always </w:t>
            </w:r>
            <w:r w:rsidR="00CC76D0">
              <w:rPr>
                <w:sz w:val="20"/>
                <w:szCs w:val="20"/>
              </w:rPr>
              <w:t>start</w:t>
            </w:r>
            <w:r>
              <w:rPr>
                <w:rFonts w:hint="eastAsia"/>
                <w:sz w:val="20"/>
                <w:szCs w:val="20"/>
              </w:rPr>
              <w:t xml:space="preserve"> with a capital letter. There are also some special name styles, like </w:t>
            </w:r>
            <w:r w:rsidR="00CE7609">
              <w:rPr>
                <w:sz w:val="20"/>
                <w:szCs w:val="20"/>
              </w:rPr>
              <w:t>MacArthur</w:t>
            </w:r>
            <w:r>
              <w:rPr>
                <w:rFonts w:hint="eastAsia"/>
                <w:sz w:val="20"/>
                <w:szCs w:val="20"/>
              </w:rPr>
              <w:t>, and O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Brien.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ABD290" w14:textId="31A6B884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Jenny, </w:t>
            </w:r>
            <w:r w:rsidR="007C0957">
              <w:rPr>
                <w:sz w:val="20"/>
                <w:szCs w:val="20"/>
              </w:rPr>
              <w:t>MacArthur</w:t>
            </w:r>
            <w:r>
              <w:rPr>
                <w:rFonts w:hint="eastAsia"/>
                <w:sz w:val="20"/>
                <w:szCs w:val="20"/>
              </w:rPr>
              <w:t>, O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Brien</w:t>
            </w:r>
          </w:p>
        </w:tc>
      </w:tr>
      <w:tr w:rsidR="00156D0A" w14:paraId="4B690947" w14:textId="77777777" w:rsidTr="00FF08DE">
        <w:trPr>
          <w:trHeight w:val="488"/>
          <w:jc w:val="center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3666BB" w14:textId="60CE4D46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544A2" w14:textId="78B4127E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p_cap_period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6A9E8" w14:textId="32EEDC29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 single capital letter followed by a period.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C399F" w14:textId="71C82E5B" w:rsidR="00156D0A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 English, human name initials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A105D1" w14:textId="7E675030" w:rsidR="00156D0A" w:rsidRPr="00992359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D., J., M., </w:t>
            </w:r>
            <w:r>
              <w:rPr>
                <w:sz w:val="20"/>
                <w:szCs w:val="20"/>
              </w:rPr>
              <w:t>…</w:t>
            </w:r>
          </w:p>
        </w:tc>
      </w:tr>
      <w:tr w:rsidR="00156D0A" w14:paraId="1C2A0557" w14:textId="77777777" w:rsidTr="00FF08DE">
        <w:trPr>
          <w:trHeight w:val="732"/>
          <w:jc w:val="center"/>
        </w:trPr>
        <w:tc>
          <w:tcPr>
            <w:tcW w:w="421" w:type="dxa"/>
            <w:tcBorders>
              <w:top w:val="single" w:sz="4" w:space="0" w:color="auto"/>
              <w:right w:val="nil"/>
            </w:tcBorders>
            <w:vAlign w:val="center"/>
          </w:tcPr>
          <w:p w14:paraId="5F8ED1AF" w14:textId="657764F2" w:rsidR="00156D0A" w:rsidRPr="00AF35FF" w:rsidRDefault="00156D0A" w:rsidP="002B3BB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795C748" w14:textId="550FF09E" w:rsidR="00156D0A" w:rsidRPr="00AF35FF" w:rsidRDefault="00156D0A" w:rsidP="006B57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p_noun_like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nil"/>
            </w:tcBorders>
          </w:tcPr>
          <w:p w14:paraId="680ACA81" w14:textId="718EE464" w:rsidR="00156D0A" w:rsidRPr="007E31BF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Have some noun-like ending patterns, like </w:t>
            </w:r>
            <w:r>
              <w:rPr>
                <w:rFonts w:hint="eastAsia"/>
                <w:i/>
                <w:iCs/>
                <w:sz w:val="20"/>
                <w:szCs w:val="20"/>
              </w:rPr>
              <w:t>-</w:t>
            </w: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tion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>, -</w:t>
            </w: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sion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>, -</w:t>
            </w: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ance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etc.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nil"/>
            </w:tcBorders>
          </w:tcPr>
          <w:p w14:paraId="45C7E857" w14:textId="60503D5E" w:rsidR="00156D0A" w:rsidRDefault="00C823A8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Human names doesn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t always ends with the same pattern as some special nouns that are derived from verbs or adjectives.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</w:tcBorders>
          </w:tcPr>
          <w:p w14:paraId="01079D4B" w14:textId="74F6F196" w:rsidR="00156D0A" w:rsidRPr="00B0658F" w:rsidRDefault="00156D0A" w:rsidP="0071495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mention</w:t>
            </w:r>
            <w:r w:rsidR="000907E7">
              <w:rPr>
                <w:rFonts w:hint="eastAsia"/>
                <w:sz w:val="20"/>
                <w:szCs w:val="20"/>
              </w:rPr>
              <w:t xml:space="preserve">, motion, addiction, expansion, allowance, </w:t>
            </w:r>
            <w:r w:rsidR="00B0658F">
              <w:rPr>
                <w:sz w:val="20"/>
                <w:szCs w:val="20"/>
              </w:rPr>
              <w:t>…</w:t>
            </w:r>
          </w:p>
        </w:tc>
      </w:tr>
    </w:tbl>
    <w:p w14:paraId="04CBF724" w14:textId="77777777" w:rsidR="00E30A43" w:rsidRDefault="00E30A43" w:rsidP="00714957"/>
    <w:p w14:paraId="055D62BE" w14:textId="359C7B1F" w:rsidR="00B8496F" w:rsidRDefault="00771171" w:rsidP="00714957">
      <w:r>
        <w:tab/>
      </w:r>
      <w:r>
        <w:rPr>
          <w:rFonts w:hint="eastAsia"/>
        </w:rPr>
        <w:t>The corresponding regular expressions of these features are as follows.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1657"/>
        <w:gridCol w:w="7284"/>
      </w:tblGrid>
      <w:tr w:rsidR="00B8496F" w:rsidRPr="00992359" w14:paraId="71918DAA" w14:textId="77777777" w:rsidTr="00DD0417">
        <w:trPr>
          <w:trHeight w:val="244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0DE3A730" w14:textId="12217DCA" w:rsidR="00B8496F" w:rsidRPr="00992359" w:rsidRDefault="00B8496F" w:rsidP="00C72650">
            <w:pPr>
              <w:jc w:val="center"/>
              <w:rPr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lastRenderedPageBreak/>
              <w:t>Table.</w:t>
            </w:r>
            <w:r w:rsidRPr="00992359">
              <w:rPr>
                <w:rFonts w:hint="eastAsia"/>
                <w:sz w:val="20"/>
                <w:szCs w:val="20"/>
              </w:rPr>
              <w:t xml:space="preserve"> </w:t>
            </w:r>
            <w:r w:rsidR="005E3B3B">
              <w:rPr>
                <w:rFonts w:hint="eastAsia"/>
                <w:sz w:val="20"/>
                <w:szCs w:val="20"/>
              </w:rPr>
              <w:t>Regular expressions for i</w:t>
            </w:r>
            <w:r w:rsidRPr="00992359">
              <w:rPr>
                <w:rFonts w:hint="eastAsia"/>
                <w:sz w:val="20"/>
                <w:szCs w:val="20"/>
              </w:rPr>
              <w:t xml:space="preserve">nternal </w:t>
            </w:r>
            <w:r w:rsidR="005E3B3B">
              <w:rPr>
                <w:rFonts w:hint="eastAsia"/>
                <w:sz w:val="20"/>
                <w:szCs w:val="20"/>
              </w:rPr>
              <w:t>p</w:t>
            </w:r>
            <w:r w:rsidRPr="00992359">
              <w:rPr>
                <w:rFonts w:hint="eastAsia"/>
                <w:sz w:val="20"/>
                <w:szCs w:val="20"/>
              </w:rPr>
              <w:t>attern</w:t>
            </w:r>
            <w:r w:rsidR="005E3B3B">
              <w:rPr>
                <w:rFonts w:hint="eastAsia"/>
                <w:sz w:val="20"/>
                <w:szCs w:val="20"/>
              </w:rPr>
              <w:t>s</w:t>
            </w:r>
          </w:p>
        </w:tc>
      </w:tr>
      <w:tr w:rsidR="009C1ABC" w:rsidRPr="00851B3B" w14:paraId="49B14B6D" w14:textId="77777777" w:rsidTr="00DD0417">
        <w:trPr>
          <w:trHeight w:val="193"/>
          <w:jc w:val="center"/>
        </w:trPr>
        <w:tc>
          <w:tcPr>
            <w:tcW w:w="419" w:type="dxa"/>
            <w:tcBorders>
              <w:bottom w:val="single" w:sz="4" w:space="0" w:color="auto"/>
              <w:right w:val="nil"/>
            </w:tcBorders>
          </w:tcPr>
          <w:p w14:paraId="77F4998E" w14:textId="77777777" w:rsidR="009C1ABC" w:rsidRPr="00992359" w:rsidRDefault="009C1ABC" w:rsidP="00C726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7" w:type="dxa"/>
            <w:tcBorders>
              <w:left w:val="nil"/>
              <w:bottom w:val="single" w:sz="4" w:space="0" w:color="auto"/>
              <w:right w:val="nil"/>
            </w:tcBorders>
          </w:tcPr>
          <w:p w14:paraId="7DB3E4E1" w14:textId="77777777" w:rsidR="009C1ABC" w:rsidRPr="00851B3B" w:rsidRDefault="009C1ABC" w:rsidP="00C72650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Name</w:t>
            </w:r>
          </w:p>
        </w:tc>
        <w:tc>
          <w:tcPr>
            <w:tcW w:w="7284" w:type="dxa"/>
            <w:tcBorders>
              <w:left w:val="nil"/>
              <w:bottom w:val="single" w:sz="4" w:space="0" w:color="auto"/>
            </w:tcBorders>
          </w:tcPr>
          <w:p w14:paraId="14277B49" w14:textId="5AF90FCB" w:rsidR="009C1ABC" w:rsidRPr="00851B3B" w:rsidRDefault="009C1ABC" w:rsidP="00C726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Regular Expression</w:t>
            </w:r>
          </w:p>
        </w:tc>
      </w:tr>
      <w:tr w:rsidR="009C1ABC" w:rsidRPr="00187AB9" w14:paraId="3850FBD8" w14:textId="77777777" w:rsidTr="00DD0417">
        <w:trPr>
          <w:trHeight w:val="374"/>
          <w:jc w:val="center"/>
        </w:trPr>
        <w:tc>
          <w:tcPr>
            <w:tcW w:w="41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A77F5F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E3323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p_cap_low</w:t>
            </w:r>
            <w:proofErr w:type="spellEnd"/>
          </w:p>
        </w:tc>
        <w:tc>
          <w:tcPr>
            <w:tcW w:w="728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772C087" w14:textId="2E8128D0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  <w:lang w:val="pt-PT"/>
              </w:rPr>
              <w:t>^[A-Z](\'[A-Z]?|[a-z][A-Z])?[a-z]+</w:t>
            </w:r>
          </w:p>
        </w:tc>
      </w:tr>
      <w:tr w:rsidR="009C1ABC" w:rsidRPr="00792AFD" w14:paraId="0C3FC2A3" w14:textId="77777777" w:rsidTr="005450D5">
        <w:trPr>
          <w:trHeight w:val="488"/>
          <w:jc w:val="center"/>
        </w:trPr>
        <w:tc>
          <w:tcPr>
            <w:tcW w:w="419" w:type="dxa"/>
            <w:tcBorders>
              <w:top w:val="nil"/>
              <w:bottom w:val="nil"/>
              <w:right w:val="nil"/>
            </w:tcBorders>
            <w:vAlign w:val="center"/>
          </w:tcPr>
          <w:p w14:paraId="15DA7087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BA376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p_cap_period</w:t>
            </w:r>
            <w:proofErr w:type="spellEnd"/>
          </w:p>
        </w:tc>
        <w:tc>
          <w:tcPr>
            <w:tcW w:w="7284" w:type="dxa"/>
            <w:tcBorders>
              <w:top w:val="nil"/>
              <w:left w:val="nil"/>
              <w:bottom w:val="nil"/>
            </w:tcBorders>
            <w:vAlign w:val="center"/>
          </w:tcPr>
          <w:p w14:paraId="7FDAE994" w14:textId="5A164BAF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  <w:lang w:val="pt-PT"/>
              </w:rPr>
              <w:t>^[A-Z]\.$</w:t>
            </w:r>
          </w:p>
        </w:tc>
      </w:tr>
      <w:tr w:rsidR="009C1ABC" w:rsidRPr="00B0658F" w14:paraId="6D0AC3B2" w14:textId="77777777" w:rsidTr="005450D5">
        <w:trPr>
          <w:trHeight w:val="328"/>
          <w:jc w:val="center"/>
        </w:trPr>
        <w:tc>
          <w:tcPr>
            <w:tcW w:w="41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51AA20A" w14:textId="77777777" w:rsidR="009C1ABC" w:rsidRPr="00AF35FF" w:rsidRDefault="009C1ABC" w:rsidP="00C7265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6FD4C" w14:textId="77777777" w:rsidR="009C1ABC" w:rsidRPr="00AF35FF" w:rsidRDefault="009C1ABC" w:rsidP="00C7265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5FF">
              <w:rPr>
                <w:rFonts w:ascii="Courier New" w:hAnsi="Courier New" w:cs="Courier New"/>
                <w:sz w:val="20"/>
                <w:szCs w:val="20"/>
              </w:rPr>
              <w:t>p_noun_like</w:t>
            </w:r>
            <w:proofErr w:type="spellEnd"/>
          </w:p>
        </w:tc>
        <w:tc>
          <w:tcPr>
            <w:tcW w:w="728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F7C425D" w14:textId="42C86371" w:rsidR="009C1ABC" w:rsidRPr="00792AFD" w:rsidRDefault="00792AFD" w:rsidP="00545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2AFD">
              <w:rPr>
                <w:rFonts w:ascii="Courier New" w:hAnsi="Courier New" w:cs="Courier New"/>
                <w:sz w:val="20"/>
                <w:szCs w:val="20"/>
              </w:rPr>
              <w:t>(([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aio</w:t>
            </w:r>
            <w:proofErr w:type="spellEnd"/>
            <w:r w:rsidRPr="00792AFD">
              <w:rPr>
                <w:rFonts w:ascii="Courier New" w:hAnsi="Courier New" w:cs="Courier New"/>
                <w:sz w:val="20"/>
                <w:szCs w:val="20"/>
              </w:rPr>
              <w:t>]?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tion|ment|ness|ship|hood</w:t>
            </w:r>
            <w:proofErr w:type="spellEnd"/>
            <w:r w:rsidRPr="00792AFD">
              <w:rPr>
                <w:rFonts w:ascii="Courier New" w:hAnsi="Courier New" w:cs="Courier New"/>
                <w:sz w:val="20"/>
                <w:szCs w:val="20"/>
              </w:rPr>
              <w:t>|\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w+age</w:t>
            </w:r>
            <w:proofErr w:type="spellEnd"/>
            <w:r w:rsidRPr="00792AFD">
              <w:rPr>
                <w:rFonts w:ascii="Courier New" w:hAnsi="Courier New" w:cs="Courier New"/>
                <w:sz w:val="20"/>
                <w:szCs w:val="20"/>
              </w:rPr>
              <w:t>|[ae]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nce</w:t>
            </w:r>
            <w:proofErr w:type="spellEnd"/>
            <w:r w:rsidRPr="00792AFD">
              <w:rPr>
                <w:rFonts w:ascii="Courier New" w:hAnsi="Courier New" w:cs="Courier New"/>
                <w:sz w:val="20"/>
                <w:szCs w:val="20"/>
              </w:rPr>
              <w:t>)[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sd</w:t>
            </w:r>
            <w:proofErr w:type="spellEnd"/>
            <w:r w:rsidRPr="00792AFD">
              <w:rPr>
                <w:rFonts w:ascii="Courier New" w:hAnsi="Courier New" w:cs="Courier New"/>
                <w:sz w:val="20"/>
                <w:szCs w:val="20"/>
              </w:rPr>
              <w:t>]?$)/</w:t>
            </w:r>
            <w:proofErr w:type="spellStart"/>
            <w:r w:rsidRPr="00792AF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</w:tc>
      </w:tr>
    </w:tbl>
    <w:p w14:paraId="770EB43D" w14:textId="77777777" w:rsidR="00B8496F" w:rsidRDefault="00B8496F" w:rsidP="00714957"/>
    <w:p w14:paraId="77CBE3AE" w14:textId="04E0C9BF" w:rsidR="008568AE" w:rsidRDefault="008568AE" w:rsidP="008568AE">
      <w:pPr>
        <w:pStyle w:val="3"/>
      </w:pPr>
      <w:bookmarkStart w:id="4" w:name="_Toc164120019"/>
      <w:r>
        <w:rPr>
          <w:rFonts w:hint="eastAsia"/>
        </w:rPr>
        <w:t>2.1.2 Library Features</w:t>
      </w:r>
      <w:bookmarkEnd w:id="4"/>
    </w:p>
    <w:p w14:paraId="3A36DFA3" w14:textId="2853FE52" w:rsidR="0046409F" w:rsidRDefault="00D14A5C" w:rsidP="00D14A5C">
      <w:r>
        <w:tab/>
      </w:r>
      <w:r>
        <w:rPr>
          <w:rFonts w:hint="eastAsia"/>
        </w:rPr>
        <w:t xml:space="preserve">There are a pack of words that is likely not to be classified into human names. For instance, week names like </w:t>
      </w:r>
      <w:r>
        <w:rPr>
          <w:rFonts w:hint="eastAsia"/>
          <w:i/>
          <w:iCs/>
        </w:rPr>
        <w:t>Monday</w:t>
      </w:r>
      <w:r w:rsidR="009F0D1E">
        <w:rPr>
          <w:rFonts w:hint="eastAsia"/>
          <w:i/>
          <w:iCs/>
        </w:rPr>
        <w:t xml:space="preserve"> </w:t>
      </w:r>
      <w:r w:rsidR="009F0D1E">
        <w:rPr>
          <w:rFonts w:hint="eastAsia"/>
        </w:rPr>
        <w:t>and</w:t>
      </w:r>
      <w:r>
        <w:rPr>
          <w:rFonts w:hint="eastAsia"/>
          <w:i/>
          <w:iCs/>
        </w:rPr>
        <w:t xml:space="preserve"> Tuesday </w:t>
      </w:r>
      <w:r>
        <w:rPr>
          <w:rFonts w:hint="eastAsia"/>
        </w:rPr>
        <w:t>are not likely to be human names.</w:t>
      </w:r>
      <w:r w:rsidR="00186476">
        <w:rPr>
          <w:rFonts w:hint="eastAsia"/>
        </w:rPr>
        <w:t xml:space="preserve"> Country names, like </w:t>
      </w:r>
      <w:r w:rsidR="00186476">
        <w:rPr>
          <w:rFonts w:hint="eastAsia"/>
          <w:i/>
          <w:iCs/>
        </w:rPr>
        <w:t>Korea, China, Japan</w:t>
      </w:r>
      <w:r w:rsidR="0077611D">
        <w:rPr>
          <w:rFonts w:hint="eastAsia"/>
          <w:i/>
          <w:iCs/>
        </w:rPr>
        <w:t xml:space="preserve"> </w:t>
      </w:r>
      <w:r w:rsidR="0077611D">
        <w:rPr>
          <w:rFonts w:hint="eastAsia"/>
        </w:rPr>
        <w:t xml:space="preserve">or </w:t>
      </w:r>
      <w:r w:rsidR="0077611D">
        <w:rPr>
          <w:rFonts w:hint="eastAsia"/>
          <w:i/>
          <w:iCs/>
        </w:rPr>
        <w:t>Britain</w:t>
      </w:r>
      <w:r w:rsidR="00186476">
        <w:rPr>
          <w:rFonts w:hint="eastAsia"/>
          <w:i/>
          <w:iCs/>
        </w:rPr>
        <w:t xml:space="preserve"> </w:t>
      </w:r>
      <w:r w:rsidR="00186476">
        <w:rPr>
          <w:rFonts w:hint="eastAsia"/>
        </w:rPr>
        <w:t xml:space="preserve">are also not likely to be classified to human names. </w:t>
      </w:r>
      <w:r w:rsidR="007E4789">
        <w:rPr>
          <w:rFonts w:hint="eastAsia"/>
        </w:rPr>
        <w:t xml:space="preserve">Therefore, we added some </w:t>
      </w:r>
      <w:r w:rsidR="006722CF">
        <w:rPr>
          <w:rFonts w:hint="eastAsia"/>
        </w:rPr>
        <w:t xml:space="preserve">libraries that contains these kinds of words and combined them into one </w:t>
      </w:r>
      <w:r w:rsidR="006722CF">
        <w:t>evaluation</w:t>
      </w:r>
      <w:r w:rsidR="006722CF">
        <w:rPr>
          <w:rFonts w:hint="eastAsia"/>
        </w:rPr>
        <w:t xml:space="preserve"> criteria. That is to say, as long as a word belongs to one of the libraries in this set, it will be assigned a negative feature.</w:t>
      </w:r>
      <w:r w:rsidR="002368D3">
        <w:rPr>
          <w:rFonts w:hint="eastAsia"/>
        </w:rPr>
        <w:t xml:space="preserve"> The negative library set includes the following.</w:t>
      </w:r>
    </w:p>
    <w:p w14:paraId="242F7418" w14:textId="77777777" w:rsidR="008E3523" w:rsidRDefault="008E3523" w:rsidP="00D14A5C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2879"/>
      </w:tblGrid>
      <w:tr w:rsidR="00606A7D" w14:paraId="11A11AC5" w14:textId="77777777" w:rsidTr="00A42CEF">
        <w:trPr>
          <w:trHeight w:val="277"/>
          <w:jc w:val="center"/>
        </w:trPr>
        <w:tc>
          <w:tcPr>
            <w:tcW w:w="57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CF5DF" w14:textId="30EB0511" w:rsidR="00606A7D" w:rsidRPr="00A42CEF" w:rsidRDefault="00606A7D" w:rsidP="00A42CEF">
            <w:pPr>
              <w:jc w:val="center"/>
              <w:rPr>
                <w:sz w:val="20"/>
                <w:szCs w:val="20"/>
              </w:rPr>
            </w:pPr>
            <w:r w:rsidRPr="00A42CEF">
              <w:rPr>
                <w:rFonts w:hint="eastAsia"/>
                <w:b/>
                <w:bCs/>
                <w:sz w:val="20"/>
                <w:szCs w:val="20"/>
              </w:rPr>
              <w:t>Table.</w:t>
            </w:r>
            <w:r w:rsidRPr="00A42CEF">
              <w:rPr>
                <w:rFonts w:hint="eastAsia"/>
                <w:sz w:val="20"/>
                <w:szCs w:val="20"/>
              </w:rPr>
              <w:t xml:space="preserve"> Negative feature libraries</w:t>
            </w:r>
          </w:p>
        </w:tc>
      </w:tr>
      <w:tr w:rsidR="00C952CA" w14:paraId="6124059C" w14:textId="77777777" w:rsidTr="00A42CEF">
        <w:trPr>
          <w:trHeight w:val="266"/>
          <w:jc w:val="center"/>
        </w:trPr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B856E" w14:textId="42D7D4DF" w:rsidR="00C952CA" w:rsidRPr="00A42CEF" w:rsidRDefault="00A21852" w:rsidP="00A42CE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CEF">
              <w:rPr>
                <w:rFonts w:hint="eastAsia"/>
                <w:b/>
                <w:bCs/>
                <w:sz w:val="20"/>
                <w:szCs w:val="20"/>
              </w:rPr>
              <w:t>Libraries</w:t>
            </w:r>
          </w:p>
        </w:tc>
        <w:tc>
          <w:tcPr>
            <w:tcW w:w="28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A79EB" w14:textId="3289906F" w:rsidR="00C952CA" w:rsidRPr="00A42CEF" w:rsidRDefault="00C952CA" w:rsidP="00A42CE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CEF">
              <w:rPr>
                <w:rFonts w:hint="eastAsia"/>
                <w:b/>
                <w:bCs/>
                <w:sz w:val="20"/>
                <w:szCs w:val="20"/>
              </w:rPr>
              <w:t>Python Packages</w:t>
            </w:r>
          </w:p>
        </w:tc>
      </w:tr>
      <w:tr w:rsidR="00C952CA" w14:paraId="0F2BC46C" w14:textId="77777777" w:rsidTr="00A42CEF">
        <w:trPr>
          <w:trHeight w:val="277"/>
          <w:jc w:val="center"/>
        </w:trPr>
        <w:tc>
          <w:tcPr>
            <w:tcW w:w="2879" w:type="dxa"/>
            <w:tcBorders>
              <w:top w:val="single" w:sz="4" w:space="0" w:color="auto"/>
            </w:tcBorders>
            <w:vAlign w:val="center"/>
          </w:tcPr>
          <w:p w14:paraId="6C8CB83A" w14:textId="27B2A1C0" w:rsidR="00C952CA" w:rsidRPr="00A42CEF" w:rsidRDefault="00C952CA" w:rsidP="00A42CEF">
            <w:pPr>
              <w:rPr>
                <w:sz w:val="20"/>
                <w:szCs w:val="20"/>
              </w:rPr>
            </w:pPr>
            <w:r w:rsidRPr="00A42CEF">
              <w:rPr>
                <w:rFonts w:hint="eastAsia"/>
                <w:sz w:val="20"/>
                <w:szCs w:val="20"/>
              </w:rPr>
              <w:t>Week Names</w:t>
            </w:r>
          </w:p>
        </w:tc>
        <w:tc>
          <w:tcPr>
            <w:tcW w:w="2879" w:type="dxa"/>
            <w:tcBorders>
              <w:top w:val="single" w:sz="4" w:space="0" w:color="auto"/>
            </w:tcBorders>
            <w:vAlign w:val="center"/>
          </w:tcPr>
          <w:p w14:paraId="6D847FE7" w14:textId="7944E661" w:rsidR="00C952CA" w:rsidRPr="00A42CEF" w:rsidRDefault="00C952CA" w:rsidP="00A42CEF">
            <w:pPr>
              <w:rPr>
                <w:i/>
                <w:iCs/>
                <w:sz w:val="20"/>
                <w:szCs w:val="20"/>
              </w:rPr>
            </w:pPr>
            <w:r w:rsidRPr="00A42CEF">
              <w:rPr>
                <w:rFonts w:hint="eastAsia"/>
                <w:i/>
                <w:iCs/>
                <w:sz w:val="20"/>
                <w:szCs w:val="20"/>
              </w:rPr>
              <w:t>self-defined</w:t>
            </w:r>
          </w:p>
        </w:tc>
      </w:tr>
      <w:tr w:rsidR="00C952CA" w14:paraId="70D96C04" w14:textId="77777777" w:rsidTr="00A42CEF">
        <w:trPr>
          <w:trHeight w:val="266"/>
          <w:jc w:val="center"/>
        </w:trPr>
        <w:tc>
          <w:tcPr>
            <w:tcW w:w="2879" w:type="dxa"/>
            <w:vAlign w:val="center"/>
          </w:tcPr>
          <w:p w14:paraId="1D1B0E52" w14:textId="11F00AA5" w:rsidR="00C952CA" w:rsidRPr="00A42CEF" w:rsidRDefault="00C952CA" w:rsidP="00A42CEF">
            <w:pPr>
              <w:rPr>
                <w:sz w:val="20"/>
                <w:szCs w:val="20"/>
              </w:rPr>
            </w:pPr>
            <w:r w:rsidRPr="00A42CEF">
              <w:rPr>
                <w:rFonts w:hint="eastAsia"/>
                <w:sz w:val="20"/>
                <w:szCs w:val="20"/>
              </w:rPr>
              <w:t>Month Names</w:t>
            </w:r>
          </w:p>
        </w:tc>
        <w:tc>
          <w:tcPr>
            <w:tcW w:w="2879" w:type="dxa"/>
            <w:vAlign w:val="center"/>
          </w:tcPr>
          <w:p w14:paraId="32012446" w14:textId="1A99C963" w:rsidR="00C952CA" w:rsidRPr="00A42CEF" w:rsidRDefault="00C952CA" w:rsidP="00A42CEF">
            <w:pPr>
              <w:rPr>
                <w:i/>
                <w:iCs/>
                <w:sz w:val="20"/>
                <w:szCs w:val="20"/>
              </w:rPr>
            </w:pPr>
            <w:r w:rsidRPr="00A42CEF">
              <w:rPr>
                <w:rFonts w:hint="eastAsia"/>
                <w:i/>
                <w:iCs/>
                <w:sz w:val="20"/>
                <w:szCs w:val="20"/>
              </w:rPr>
              <w:t>self-defined</w:t>
            </w:r>
          </w:p>
        </w:tc>
      </w:tr>
      <w:tr w:rsidR="00C952CA" w14:paraId="2D145DFA" w14:textId="77777777" w:rsidTr="00A42CEF">
        <w:trPr>
          <w:trHeight w:val="277"/>
          <w:jc w:val="center"/>
        </w:trPr>
        <w:tc>
          <w:tcPr>
            <w:tcW w:w="2879" w:type="dxa"/>
            <w:vAlign w:val="center"/>
          </w:tcPr>
          <w:p w14:paraId="6011C671" w14:textId="3781BF81" w:rsidR="00C952CA" w:rsidRPr="00A42CEF" w:rsidRDefault="00C952CA" w:rsidP="00A42CEF">
            <w:pPr>
              <w:rPr>
                <w:sz w:val="20"/>
                <w:szCs w:val="20"/>
              </w:rPr>
            </w:pPr>
            <w:r w:rsidRPr="00A42CEF">
              <w:rPr>
                <w:rFonts w:hint="eastAsia"/>
                <w:sz w:val="20"/>
                <w:szCs w:val="20"/>
              </w:rPr>
              <w:t>Country Names</w:t>
            </w:r>
          </w:p>
        </w:tc>
        <w:tc>
          <w:tcPr>
            <w:tcW w:w="2879" w:type="dxa"/>
            <w:vAlign w:val="center"/>
          </w:tcPr>
          <w:p w14:paraId="24F6D9F5" w14:textId="6DCA9859" w:rsidR="00C952CA" w:rsidRPr="00A42CEF" w:rsidRDefault="00C952CA" w:rsidP="00A42CE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A42CEF">
              <w:rPr>
                <w:rFonts w:hint="eastAsia"/>
                <w:i/>
                <w:iCs/>
                <w:sz w:val="20"/>
                <w:szCs w:val="20"/>
              </w:rPr>
              <w:t>geonamescache</w:t>
            </w:r>
            <w:proofErr w:type="spellEnd"/>
          </w:p>
        </w:tc>
      </w:tr>
      <w:tr w:rsidR="00C952CA" w14:paraId="1C828B63" w14:textId="77777777" w:rsidTr="00A42CEF">
        <w:trPr>
          <w:trHeight w:val="277"/>
          <w:jc w:val="center"/>
        </w:trPr>
        <w:tc>
          <w:tcPr>
            <w:tcW w:w="2879" w:type="dxa"/>
            <w:vAlign w:val="center"/>
          </w:tcPr>
          <w:p w14:paraId="64734D0E" w14:textId="08DB5922" w:rsidR="00C952CA" w:rsidRPr="00A42CEF" w:rsidRDefault="00C952CA" w:rsidP="00A42CEF">
            <w:pPr>
              <w:rPr>
                <w:sz w:val="20"/>
                <w:szCs w:val="20"/>
              </w:rPr>
            </w:pPr>
            <w:r w:rsidRPr="00A42CEF">
              <w:rPr>
                <w:rFonts w:hint="eastAsia"/>
                <w:sz w:val="20"/>
                <w:szCs w:val="20"/>
              </w:rPr>
              <w:t>City Names</w:t>
            </w:r>
          </w:p>
        </w:tc>
        <w:tc>
          <w:tcPr>
            <w:tcW w:w="2879" w:type="dxa"/>
            <w:vAlign w:val="center"/>
          </w:tcPr>
          <w:p w14:paraId="366003E7" w14:textId="29FFC841" w:rsidR="00C952CA" w:rsidRPr="00A42CEF" w:rsidRDefault="00C952CA" w:rsidP="00A42CE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A42CEF">
              <w:rPr>
                <w:rFonts w:hint="eastAsia"/>
                <w:i/>
                <w:iCs/>
                <w:sz w:val="20"/>
                <w:szCs w:val="20"/>
              </w:rPr>
              <w:t>geonamescache</w:t>
            </w:r>
            <w:proofErr w:type="spellEnd"/>
          </w:p>
        </w:tc>
      </w:tr>
      <w:tr w:rsidR="00C952CA" w14:paraId="5DDF1387" w14:textId="77777777" w:rsidTr="00A42CEF">
        <w:trPr>
          <w:trHeight w:val="266"/>
          <w:jc w:val="center"/>
        </w:trPr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14:paraId="01660EB9" w14:textId="62FCA349" w:rsidR="00C952CA" w:rsidRPr="00A42CEF" w:rsidRDefault="00C952CA" w:rsidP="00A42CEF">
            <w:pPr>
              <w:rPr>
                <w:sz w:val="20"/>
                <w:szCs w:val="20"/>
              </w:rPr>
            </w:pPr>
            <w:r w:rsidRPr="00A42CEF">
              <w:rPr>
                <w:rFonts w:hint="eastAsia"/>
                <w:sz w:val="20"/>
                <w:szCs w:val="20"/>
              </w:rPr>
              <w:t>Stop Words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14:paraId="434F8CF3" w14:textId="0315BD96" w:rsidR="00C952CA" w:rsidRPr="00A42CEF" w:rsidRDefault="00C952CA" w:rsidP="00A42CEF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A42CEF">
              <w:rPr>
                <w:rFonts w:hint="eastAsia"/>
                <w:i/>
                <w:iCs/>
                <w:sz w:val="20"/>
                <w:szCs w:val="20"/>
              </w:rPr>
              <w:t>nltk.stopwords</w:t>
            </w:r>
            <w:proofErr w:type="spellEnd"/>
          </w:p>
        </w:tc>
      </w:tr>
    </w:tbl>
    <w:p w14:paraId="30B72AD3" w14:textId="77777777" w:rsidR="00C952CA" w:rsidRDefault="00C952CA" w:rsidP="00D14A5C"/>
    <w:p w14:paraId="19630A55" w14:textId="0FF5C4B7" w:rsidR="00D14A5C" w:rsidRDefault="0046409F" w:rsidP="00D14A5C">
      <w:r>
        <w:tab/>
      </w:r>
      <w:r>
        <w:rPr>
          <w:rFonts w:hint="eastAsia"/>
        </w:rPr>
        <w:t>On the opposite side, there are pack of words that are likely be classified into names. One of the most important pack</w:t>
      </w:r>
      <w:r w:rsidR="00FD5E88">
        <w:rPr>
          <w:rFonts w:hint="eastAsia"/>
        </w:rPr>
        <w:t>s</w:t>
      </w:r>
      <w:r>
        <w:rPr>
          <w:rFonts w:hint="eastAsia"/>
        </w:rPr>
        <w:t xml:space="preserve"> are, exactly, names.</w:t>
      </w:r>
      <w:r w:rsidR="000175B2">
        <w:rPr>
          <w:rFonts w:hint="eastAsia"/>
        </w:rPr>
        <w:t xml:space="preserve"> Therefore, an </w:t>
      </w:r>
      <w:proofErr w:type="spellStart"/>
      <w:r w:rsidR="000175B2">
        <w:rPr>
          <w:rFonts w:hint="eastAsia"/>
          <w:i/>
          <w:iCs/>
        </w:rPr>
        <w:t>nltk</w:t>
      </w:r>
      <w:proofErr w:type="spellEnd"/>
      <w:r w:rsidR="000175B2">
        <w:rPr>
          <w:rFonts w:hint="eastAsia"/>
          <w:i/>
          <w:iCs/>
        </w:rPr>
        <w:t xml:space="preserve"> </w:t>
      </w:r>
      <w:r w:rsidR="000175B2">
        <w:rPr>
          <w:rFonts w:hint="eastAsia"/>
        </w:rPr>
        <w:t xml:space="preserve">corpora is used to identify whether a token is always presented as names. </w:t>
      </w:r>
      <w:r w:rsidR="0054016F">
        <w:rPr>
          <w:rFonts w:hint="eastAsia"/>
        </w:rPr>
        <w:t>Likewise</w:t>
      </w:r>
      <w:r w:rsidR="000175B2">
        <w:rPr>
          <w:rFonts w:hint="eastAsia"/>
        </w:rPr>
        <w:t>, if a token belongs to this library, it will be assigned a positive feature.</w:t>
      </w:r>
    </w:p>
    <w:p w14:paraId="2832EB0A" w14:textId="77777777" w:rsidR="00B91DF3" w:rsidRPr="00186476" w:rsidRDefault="00B91DF3" w:rsidP="00D14A5C"/>
    <w:p w14:paraId="60F566BD" w14:textId="59EFDAA4" w:rsidR="0087564C" w:rsidRDefault="0087564C" w:rsidP="0087564C">
      <w:pPr>
        <w:pStyle w:val="3"/>
      </w:pPr>
      <w:bookmarkStart w:id="5" w:name="_Toc164120020"/>
      <w:r>
        <w:rPr>
          <w:rFonts w:hint="eastAsia"/>
        </w:rPr>
        <w:t xml:space="preserve">2.1.3 </w:t>
      </w:r>
      <w:r w:rsidR="00452D3A">
        <w:rPr>
          <w:rFonts w:hint="eastAsia"/>
        </w:rPr>
        <w:t>Contextual Features</w:t>
      </w:r>
      <w:bookmarkEnd w:id="5"/>
      <w:r w:rsidR="00452D3A">
        <w:rPr>
          <w:rFonts w:hint="eastAsia"/>
        </w:rPr>
        <w:t xml:space="preserve"> </w:t>
      </w:r>
    </w:p>
    <w:p w14:paraId="32CFD7C2" w14:textId="160AFD77" w:rsidR="00AB7698" w:rsidRDefault="00394C89" w:rsidP="00394C89">
      <w:r>
        <w:tab/>
      </w:r>
      <w:r>
        <w:rPr>
          <w:rFonts w:hint="eastAsia"/>
        </w:rPr>
        <w:t xml:space="preserve">Contextual </w:t>
      </w:r>
      <w:r w:rsidR="00210EA8">
        <w:rPr>
          <w:rFonts w:hint="eastAsia"/>
        </w:rPr>
        <w:t xml:space="preserve">Features </w:t>
      </w:r>
      <w:r>
        <w:rPr>
          <w:rFonts w:hint="eastAsia"/>
        </w:rPr>
        <w:t>looks beyond the word itself, and seeks evidence in the contextual environment where the word is in.</w:t>
      </w:r>
      <w:r w:rsidR="00DC79AB">
        <w:rPr>
          <w:rFonts w:hint="eastAsia"/>
        </w:rPr>
        <w:t xml:space="preserve"> For instance, a name tends to be in the first and second place of a sentence. </w:t>
      </w:r>
      <w:r w:rsidR="001A185B">
        <w:rPr>
          <w:rFonts w:hint="eastAsia"/>
        </w:rPr>
        <w:t>A name also tends to be in</w:t>
      </w:r>
      <w:r w:rsidR="008C2059">
        <w:rPr>
          <w:rFonts w:hint="eastAsia"/>
        </w:rPr>
        <w:t xml:space="preserve"> the main reference of an attributive clause.</w:t>
      </w:r>
      <w:r w:rsidR="00670D20">
        <w:rPr>
          <w:rFonts w:hint="eastAsia"/>
        </w:rPr>
        <w:t xml:space="preserve"> Unlike Library Features, Contextual Features </w:t>
      </w:r>
      <w:r w:rsidR="009E0AFB">
        <w:rPr>
          <w:rFonts w:hint="eastAsia"/>
        </w:rPr>
        <w:t xml:space="preserve">are discrete, that is </w:t>
      </w:r>
      <w:r w:rsidR="002F0908">
        <w:rPr>
          <w:rFonts w:hint="eastAsia"/>
        </w:rPr>
        <w:t>each pattern matches only one feature, unlike in Library Features, one feature is matched to numerous patterns.</w:t>
      </w:r>
    </w:p>
    <w:p w14:paraId="09CACF3E" w14:textId="7C222013" w:rsidR="00CD2AA0" w:rsidRDefault="00CD2AA0" w:rsidP="00394C89">
      <w:pPr>
        <w:rPr>
          <w:rFonts w:hint="eastAsia"/>
        </w:rPr>
      </w:pPr>
      <w:r>
        <w:tab/>
      </w:r>
      <w:r>
        <w:rPr>
          <w:rFonts w:hint="eastAsia"/>
        </w:rPr>
        <w:t xml:space="preserve">One of the most useful features is that, the target of a restricted attribute clause is always a human name. For instance, </w:t>
      </w:r>
      <w:r>
        <w:t>“</w:t>
      </w:r>
      <w:r>
        <w:rPr>
          <w:rFonts w:hint="eastAsia"/>
        </w:rPr>
        <w:t>Joe, who was the president</w:t>
      </w:r>
      <w:r>
        <w:t>…”</w:t>
      </w:r>
      <w:r>
        <w:rPr>
          <w:rFonts w:hint="eastAsia"/>
        </w:rPr>
        <w:t xml:space="preserve"> is an attributive clause and Joe is a human name.</w:t>
      </w:r>
    </w:p>
    <w:p w14:paraId="3EAA7AEC" w14:textId="1DD2D668" w:rsidR="00AB7698" w:rsidRDefault="00AB7698"/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3074"/>
        <w:gridCol w:w="5958"/>
      </w:tblGrid>
      <w:tr w:rsidR="00285169" w:rsidRPr="00992359" w14:paraId="7F9FBD79" w14:textId="77777777" w:rsidTr="00DA75A8">
        <w:trPr>
          <w:trHeight w:val="244"/>
          <w:jc w:val="center"/>
        </w:trPr>
        <w:tc>
          <w:tcPr>
            <w:tcW w:w="9360" w:type="dxa"/>
            <w:gridSpan w:val="3"/>
            <w:tcBorders>
              <w:bottom w:val="single" w:sz="4" w:space="0" w:color="auto"/>
            </w:tcBorders>
          </w:tcPr>
          <w:p w14:paraId="02D9FBDB" w14:textId="632EC8B0" w:rsidR="00285169" w:rsidRPr="00992359" w:rsidRDefault="00285169" w:rsidP="005862BD">
            <w:pPr>
              <w:jc w:val="center"/>
              <w:rPr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Table.</w:t>
            </w:r>
            <w:r w:rsidRPr="00992359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Contextual Features</w:t>
            </w:r>
          </w:p>
        </w:tc>
      </w:tr>
      <w:tr w:rsidR="00285169" w:rsidRPr="00851B3B" w14:paraId="60A74FDD" w14:textId="77777777" w:rsidTr="00DA75A8">
        <w:trPr>
          <w:trHeight w:val="193"/>
          <w:jc w:val="center"/>
        </w:trPr>
        <w:tc>
          <w:tcPr>
            <w:tcW w:w="328" w:type="dxa"/>
            <w:tcBorders>
              <w:bottom w:val="single" w:sz="4" w:space="0" w:color="auto"/>
              <w:right w:val="nil"/>
            </w:tcBorders>
          </w:tcPr>
          <w:p w14:paraId="2E34BEA6" w14:textId="77777777" w:rsidR="00285169" w:rsidRPr="00992359" w:rsidRDefault="00285169" w:rsidP="005862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4" w:type="dxa"/>
            <w:tcBorders>
              <w:left w:val="nil"/>
              <w:bottom w:val="single" w:sz="4" w:space="0" w:color="auto"/>
              <w:right w:val="nil"/>
            </w:tcBorders>
          </w:tcPr>
          <w:p w14:paraId="3882C23E" w14:textId="77777777" w:rsidR="00285169" w:rsidRPr="00851B3B" w:rsidRDefault="00285169" w:rsidP="005862BD">
            <w:pPr>
              <w:jc w:val="center"/>
              <w:rPr>
                <w:b/>
                <w:bCs/>
                <w:sz w:val="20"/>
                <w:szCs w:val="20"/>
              </w:rPr>
            </w:pPr>
            <w:r w:rsidRPr="00851B3B">
              <w:rPr>
                <w:rFonts w:hint="eastAsia"/>
                <w:b/>
                <w:bCs/>
                <w:sz w:val="20"/>
                <w:szCs w:val="20"/>
              </w:rPr>
              <w:t>Feature Name</w:t>
            </w:r>
          </w:p>
        </w:tc>
        <w:tc>
          <w:tcPr>
            <w:tcW w:w="5958" w:type="dxa"/>
            <w:tcBorders>
              <w:left w:val="nil"/>
              <w:bottom w:val="single" w:sz="4" w:space="0" w:color="auto"/>
            </w:tcBorders>
          </w:tcPr>
          <w:p w14:paraId="0B62997F" w14:textId="77777777" w:rsidR="00285169" w:rsidRPr="00851B3B" w:rsidRDefault="00285169" w:rsidP="005862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Regular Expression</w:t>
            </w:r>
          </w:p>
        </w:tc>
      </w:tr>
      <w:tr w:rsidR="00285169" w:rsidRPr="00DA75A8" w14:paraId="3233E02F" w14:textId="77777777" w:rsidTr="00DA75A8">
        <w:trPr>
          <w:trHeight w:val="374"/>
          <w:jc w:val="center"/>
        </w:trPr>
        <w:tc>
          <w:tcPr>
            <w:tcW w:w="32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DAFAA01" w14:textId="77777777" w:rsidR="00285169" w:rsidRPr="00AF35FF" w:rsidRDefault="00285169" w:rsidP="005862B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30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199E3D" w14:textId="77E72E34" w:rsidR="00285169" w:rsidRPr="00AF35FF" w:rsidRDefault="00DA75A8" w:rsidP="005862B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is_start_of_sentence</w:t>
            </w:r>
            <w:proofErr w:type="spellEnd"/>
          </w:p>
        </w:tc>
        <w:tc>
          <w:tcPr>
            <w:tcW w:w="595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CD854A4" w14:textId="1B409205" w:rsidR="00285169" w:rsidRPr="002476E1" w:rsidRDefault="00913B41" w:rsidP="005862BD">
            <w:pPr>
              <w:rPr>
                <w:rFonts w:hint="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i=0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="."</m:t>
              </m:r>
            </m:oMath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285169" w:rsidRPr="00792AFD" w14:paraId="793CF52E" w14:textId="77777777" w:rsidTr="00DA75A8">
        <w:trPr>
          <w:trHeight w:val="488"/>
          <w:jc w:val="center"/>
        </w:trPr>
        <w:tc>
          <w:tcPr>
            <w:tcW w:w="328" w:type="dxa"/>
            <w:tcBorders>
              <w:top w:val="nil"/>
              <w:bottom w:val="nil"/>
              <w:right w:val="nil"/>
            </w:tcBorders>
            <w:vAlign w:val="center"/>
          </w:tcPr>
          <w:p w14:paraId="0B2C454B" w14:textId="77777777" w:rsidR="00285169" w:rsidRPr="00AF35FF" w:rsidRDefault="00285169" w:rsidP="005862B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AF609" w14:textId="46C38EFA" w:rsidR="00285169" w:rsidRPr="00AF35FF" w:rsidRDefault="00B32C9C" w:rsidP="005862B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is_target_of_clause</w:t>
            </w:r>
            <w:proofErr w:type="spellEnd"/>
          </w:p>
        </w:tc>
        <w:tc>
          <w:tcPr>
            <w:tcW w:w="5958" w:type="dxa"/>
            <w:tcBorders>
              <w:top w:val="nil"/>
              <w:left w:val="nil"/>
              <w:bottom w:val="nil"/>
            </w:tcBorders>
            <w:vAlign w:val="center"/>
          </w:tcPr>
          <w:p w14:paraId="6E6D7C0D" w14:textId="7BE215FD" w:rsidR="00285169" w:rsidRPr="002476E1" w:rsidRDefault="002476E1" w:rsidP="005862BD">
            <w:pPr>
              <w:rPr>
                <w:rFonts w:hint="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="."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2476E1">
              <w:rPr>
                <w:rFonts w:hint="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"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w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r>
                <w:rPr>
                  <w:rFonts w:ascii="Cambria Math" w:hAnsi="Cambria Math"/>
                  <w:sz w:val="20"/>
                  <w:szCs w:val="20"/>
                </w:rPr>
                <m:t>"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"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w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r>
                <w:rPr>
                  <w:rFonts w:ascii="Cambria Math" w:hAnsi="Cambria Math"/>
                  <w:sz w:val="20"/>
                  <w:szCs w:val="20"/>
                  <w:lang w:val="pt-PT"/>
                </w:rPr>
                <m:t>ose</m:t>
              </m:r>
              <m:r>
                <w:rPr>
                  <w:rFonts w:ascii="Cambria Math" w:hAnsi="Cambria Math"/>
                  <w:sz w:val="20"/>
                  <w:szCs w:val="20"/>
                </w:rPr>
                <m:t>"</m:t>
              </m:r>
            </m:oMath>
          </w:p>
        </w:tc>
      </w:tr>
      <w:tr w:rsidR="00285169" w:rsidRPr="00B0658F" w14:paraId="45B7254F" w14:textId="77777777" w:rsidTr="00DA75A8">
        <w:trPr>
          <w:trHeight w:val="328"/>
          <w:jc w:val="center"/>
        </w:trPr>
        <w:tc>
          <w:tcPr>
            <w:tcW w:w="32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296ECA8" w14:textId="77777777" w:rsidR="00285169" w:rsidRPr="00AF35FF" w:rsidRDefault="00285169" w:rsidP="005862B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F35FF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01C81D" w14:textId="20B45DB1" w:rsidR="00285169" w:rsidRPr="00AF35FF" w:rsidRDefault="006D2BFF" w:rsidP="005862BD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is_after_status</w:t>
            </w:r>
            <w:proofErr w:type="spellEnd"/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66EDA1" w14:textId="12682C6A" w:rsidR="00285169" w:rsidRPr="002476E1" w:rsidRDefault="00DA2714" w:rsidP="005862BD">
            <w:pPr>
              <w:rPr>
                <w:rFonts w:hint="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="Mr."∨"Ms."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/>
                  <w:sz w:val="20"/>
                  <w:szCs w:val="20"/>
                </w:rPr>
                <m:t>"Mrs."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"Dr."</m:t>
              </m:r>
              <m:r>
                <w:rPr>
                  <w:rFonts w:ascii="Cambria Math" w:hAnsi="Cambria Math"/>
                  <w:sz w:val="20"/>
                  <w:szCs w:val="20"/>
                </w:rPr>
                <m:t>∨</m:t>
              </m:r>
              <m:r>
                <w:rPr>
                  <w:rFonts w:ascii="Cambria Math" w:hAnsi="Cambria Math"/>
                  <w:sz w:val="20"/>
                  <w:szCs w:val="20"/>
                </w:rPr>
                <m:t>"Prof."</m:t>
              </m:r>
            </m:oMath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</w:tbl>
    <w:p w14:paraId="12D14F40" w14:textId="77777777" w:rsidR="00285169" w:rsidRDefault="00285169"/>
    <w:p w14:paraId="6B6291A1" w14:textId="77FDAA39" w:rsidR="00187AB9" w:rsidRDefault="00187AB9" w:rsidP="00187AB9">
      <w:pPr>
        <w:pStyle w:val="2"/>
      </w:pPr>
      <w:bookmarkStart w:id="6" w:name="_Toc164120021"/>
      <w:r>
        <w:rPr>
          <w:rFonts w:hint="eastAsia"/>
        </w:rPr>
        <w:lastRenderedPageBreak/>
        <w:t>2.2 Server Implementation</w:t>
      </w:r>
      <w:bookmarkEnd w:id="6"/>
    </w:p>
    <w:p w14:paraId="32C5BBB4" w14:textId="033DE105" w:rsidR="0026586E" w:rsidRDefault="005B408E" w:rsidP="005B408E">
      <w:r>
        <w:tab/>
      </w:r>
      <w:r w:rsidR="0063423C">
        <w:rPr>
          <w:rFonts w:hint="eastAsia"/>
        </w:rPr>
        <w:t xml:space="preserve">We selected </w:t>
      </w:r>
      <w:r w:rsidR="00CC385D" w:rsidRPr="00B1467C">
        <w:rPr>
          <w:rFonts w:hint="eastAsia"/>
          <w:i/>
          <w:iCs/>
        </w:rPr>
        <w:t>Django</w:t>
      </w:r>
      <w:r w:rsidR="0063423C">
        <w:rPr>
          <w:rFonts w:hint="eastAsia"/>
        </w:rPr>
        <w:t xml:space="preserve"> as our backend framework</w:t>
      </w:r>
      <w:r w:rsidR="00FC7B61">
        <w:rPr>
          <w:rFonts w:hint="eastAsia"/>
        </w:rPr>
        <w:t>, since i</w:t>
      </w:r>
      <w:r w:rsidR="00AE680A">
        <w:rPr>
          <w:rFonts w:hint="eastAsia"/>
        </w:rPr>
        <w:t>t is written in python</w:t>
      </w:r>
      <w:r w:rsidR="00160092">
        <w:rPr>
          <w:rFonts w:hint="eastAsia"/>
        </w:rPr>
        <w:t xml:space="preserve"> and thus have better compatibility to our model.</w:t>
      </w:r>
      <w:r w:rsidR="00795290">
        <w:rPr>
          <w:rFonts w:hint="eastAsia"/>
        </w:rPr>
        <w:t xml:space="preserve"> </w:t>
      </w:r>
      <w:r w:rsidR="002D2FD4">
        <w:rPr>
          <w:rFonts w:hint="eastAsia"/>
        </w:rPr>
        <w:t xml:space="preserve">The front-end is written in </w:t>
      </w:r>
      <w:r w:rsidR="00936757">
        <w:rPr>
          <w:rFonts w:hint="eastAsia"/>
        </w:rPr>
        <w:t>plain HTML and styled using plain CSS, for simplicity.</w:t>
      </w:r>
      <w:r w:rsidR="00236887">
        <w:rPr>
          <w:rFonts w:hint="eastAsia"/>
        </w:rPr>
        <w:t xml:space="preserve"> Additional JavaScript is written to handle the XML HTTP request, aiming to handle the </w:t>
      </w:r>
      <w:r w:rsidR="00315F24">
        <w:rPr>
          <w:rFonts w:hint="eastAsia"/>
        </w:rPr>
        <w:t xml:space="preserve">JSON response from the backend and </w:t>
      </w:r>
      <w:r w:rsidR="00EE595A">
        <w:rPr>
          <w:rFonts w:hint="eastAsia"/>
        </w:rPr>
        <w:t xml:space="preserve">display the results in the </w:t>
      </w:r>
      <w:r w:rsidR="008A2E2B">
        <w:rPr>
          <w:rFonts w:hint="eastAsia"/>
        </w:rPr>
        <w:t>browser</w:t>
      </w:r>
      <w:r w:rsidR="00EE595A">
        <w:rPr>
          <w:rFonts w:hint="eastAsia"/>
        </w:rPr>
        <w:t xml:space="preserve"> without leaving the current page.</w:t>
      </w:r>
      <w:r w:rsidR="00270483">
        <w:rPr>
          <w:rFonts w:hint="eastAsia"/>
        </w:rPr>
        <w:t xml:space="preserve"> </w:t>
      </w:r>
    </w:p>
    <w:p w14:paraId="065CFD36" w14:textId="386AA841" w:rsidR="00BB6A81" w:rsidRDefault="00A60895" w:rsidP="005B408E">
      <w:r>
        <w:tab/>
      </w:r>
      <w:r>
        <w:rPr>
          <w:rFonts w:hint="eastAsia"/>
          <w:i/>
          <w:iCs/>
        </w:rPr>
        <w:t xml:space="preserve">Django </w:t>
      </w:r>
      <w:r>
        <w:rPr>
          <w:rFonts w:hint="eastAsia"/>
        </w:rPr>
        <w:t xml:space="preserve">is a web app framework using Model-Template-View software design pattern. </w:t>
      </w:r>
      <w:r w:rsidR="00D05948">
        <w:rPr>
          <w:rFonts w:hint="eastAsia"/>
        </w:rPr>
        <w:t xml:space="preserve">Our NER model, in this case, makes use of the </w:t>
      </w:r>
      <w:r w:rsidR="00D05948">
        <w:rPr>
          <w:rFonts w:hint="eastAsia"/>
          <w:i/>
          <w:iCs/>
        </w:rPr>
        <w:t>View</w:t>
      </w:r>
      <w:r w:rsidR="00D05948">
        <w:rPr>
          <w:rFonts w:hint="eastAsia"/>
        </w:rPr>
        <w:t xml:space="preserve"> component. </w:t>
      </w:r>
      <w:r w:rsidR="00FE166A">
        <w:rPr>
          <w:rFonts w:hint="eastAsia"/>
        </w:rPr>
        <w:t xml:space="preserve">Given a URL, </w:t>
      </w:r>
      <w:r w:rsidR="008A0969">
        <w:rPr>
          <w:rFonts w:hint="eastAsia"/>
        </w:rPr>
        <w:t>it accesses the backend resources in the corresponding view.</w:t>
      </w:r>
    </w:p>
    <w:p w14:paraId="2F0450FF" w14:textId="222E136A" w:rsidR="00BB6A81" w:rsidRDefault="00BB6A81" w:rsidP="005B408E">
      <w:r>
        <w:tab/>
      </w:r>
      <w:r>
        <w:rPr>
          <w:rFonts w:hint="eastAsia"/>
        </w:rPr>
        <w:t>Below shows the abstract directory hierarchy of this project for better reference.</w:t>
      </w:r>
    </w:p>
    <w:p w14:paraId="1B308A12" w14:textId="77777777" w:rsidR="004B7A07" w:rsidRDefault="004B7A07" w:rsidP="005B408E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D4FFB" w:rsidRPr="00063CBC" w14:paraId="6BBFB2FC" w14:textId="77777777" w:rsidTr="000849AF">
        <w:tc>
          <w:tcPr>
            <w:tcW w:w="9350" w:type="dxa"/>
          </w:tcPr>
          <w:p w14:paraId="3C3581C2" w14:textId="1C9B8E04" w:rsidR="007D4FFB" w:rsidRPr="00CE7609" w:rsidRDefault="00C502D3" w:rsidP="0049246C">
            <w:pPr>
              <w:jc w:val="center"/>
              <w:rPr>
                <w:rFonts w:hint="eastAsia"/>
                <w:sz w:val="20"/>
                <w:szCs w:val="20"/>
              </w:rPr>
            </w:pPr>
            <w:r w:rsidRPr="00CE7609">
              <w:rPr>
                <w:rFonts w:hint="eastAsia"/>
                <w:b/>
                <w:bCs/>
                <w:sz w:val="20"/>
                <w:szCs w:val="20"/>
              </w:rPr>
              <w:t>Code.</w:t>
            </w:r>
            <w:r w:rsidRPr="00CE7609">
              <w:rPr>
                <w:rFonts w:hint="eastAsia"/>
                <w:sz w:val="20"/>
                <w:szCs w:val="20"/>
              </w:rPr>
              <w:t xml:space="preserve"> </w:t>
            </w:r>
            <w:r w:rsidR="0096338B" w:rsidRPr="00CE7609">
              <w:rPr>
                <w:rFonts w:hint="eastAsia"/>
                <w:sz w:val="20"/>
                <w:szCs w:val="20"/>
              </w:rPr>
              <w:t>Directory hierarchy of this project</w:t>
            </w:r>
          </w:p>
        </w:tc>
      </w:tr>
      <w:tr w:rsidR="007D4FFB" w:rsidRPr="00063CBC" w14:paraId="7182270D" w14:textId="77777777" w:rsidTr="000849AF">
        <w:trPr>
          <w:trHeight w:val="491"/>
        </w:trPr>
        <w:tc>
          <w:tcPr>
            <w:tcW w:w="9350" w:type="dxa"/>
          </w:tcPr>
          <w:p w14:paraId="4FEF967C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CISC3025-Name-Entity/</w:t>
            </w:r>
          </w:p>
          <w:p w14:paraId="356CE83E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|- </w:t>
            </w:r>
            <w:proofErr w:type="spellStart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name_entity_server</w:t>
            </w:r>
            <w:proofErr w:type="spellEnd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/          --&gt; Server directory</w:t>
            </w:r>
          </w:p>
          <w:p w14:paraId="2E165A28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|- </w:t>
            </w:r>
            <w:proofErr w:type="spellStart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name_entity_server</w:t>
            </w:r>
            <w:proofErr w:type="spellEnd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/       --&gt; Default app of this server</w:t>
            </w:r>
          </w:p>
          <w:p w14:paraId="2A8D7CE3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|- </w:t>
            </w:r>
            <w:proofErr w:type="spellStart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NER_app</w:t>
            </w:r>
            <w:proofErr w:type="spellEnd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/                  --&gt; Custom app of server, in this case, the NER app</w:t>
            </w:r>
          </w:p>
          <w:p w14:paraId="10FCC777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|- migrations/</w:t>
            </w:r>
          </w:p>
          <w:p w14:paraId="4C7CE025" w14:textId="65C1D185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|- NER/                   --&gt; Project Main Directory, i.e. from </w:t>
            </w:r>
            <w:r w:rsidR="00063CBC"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Moodle</w:t>
            </w: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DAFC2F5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data</w:t>
            </w:r>
          </w:p>
          <w:p w14:paraId="0AD710D7" w14:textId="3FACAB20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__init__.py         --&gt; For pre-downloading </w:t>
            </w:r>
            <w:proofErr w:type="spellStart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nltk</w:t>
            </w:r>
            <w:proofErr w:type="spellEnd"/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063CBC"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corpora</w:t>
            </w:r>
          </w:p>
          <w:p w14:paraId="77ADC7DE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MEM.py              --&gt; MaxEnt Model</w:t>
            </w:r>
          </w:p>
          <w:p w14:paraId="60D97F97" w14:textId="25822113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playground.py       --&gt; Prediction function, connect model with </w:t>
            </w:r>
            <w:r w:rsidR="00063CBC"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backend.</w:t>
            </w:r>
          </w:p>
          <w:p w14:paraId="1300AC15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run.py</w:t>
            </w:r>
          </w:p>
          <w:p w14:paraId="1BD66E82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|- templates/</w:t>
            </w:r>
          </w:p>
          <w:p w14:paraId="0C5A32A4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   |- nerUI.html          --&gt; Webpage UI</w:t>
            </w:r>
          </w:p>
          <w:p w14:paraId="7B558701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|- __init__.py</w:t>
            </w:r>
          </w:p>
          <w:p w14:paraId="1B2931DE" w14:textId="1F11D6B3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   |- views.py               --&gt; Defines the JSON response of </w:t>
            </w:r>
            <w:r w:rsidR="00063CBC"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>backend.</w:t>
            </w:r>
          </w:p>
          <w:p w14:paraId="166AD8E8" w14:textId="77777777" w:rsidR="007D4FFB" w:rsidRPr="00063CBC" w:rsidRDefault="007D4FFB" w:rsidP="00063CBC">
            <w:pPr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|- __init__.py</w:t>
            </w:r>
          </w:p>
          <w:p w14:paraId="344260A3" w14:textId="470E8218" w:rsidR="007D4FFB" w:rsidRPr="00063CBC" w:rsidRDefault="007D4FFB" w:rsidP="00063CBC">
            <w:pPr>
              <w:rPr>
                <w:rFonts w:hint="eastAsia"/>
                <w:color w:val="333333"/>
              </w:rPr>
            </w:pPr>
            <w:r w:rsidRPr="00063CBC">
              <w:rPr>
                <w:rStyle w:val="HTML1"/>
                <w:rFonts w:ascii="Consolas" w:eastAsiaTheme="minorEastAsia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  |- manage.py                 --&gt; To start server</w:t>
            </w:r>
          </w:p>
        </w:tc>
      </w:tr>
    </w:tbl>
    <w:p w14:paraId="2999C3EF" w14:textId="77777777" w:rsidR="00671B8C" w:rsidRDefault="00671B8C" w:rsidP="005B408E"/>
    <w:p w14:paraId="3C1374EB" w14:textId="310EC952" w:rsidR="00470099" w:rsidRPr="00D05948" w:rsidRDefault="00470099" w:rsidP="005B408E">
      <w:pPr>
        <w:rPr>
          <w:rFonts w:hint="eastAsia"/>
        </w:rPr>
      </w:pPr>
      <w:r>
        <w:tab/>
      </w:r>
      <w:r>
        <w:rPr>
          <w:rFonts w:hint="eastAsia"/>
        </w:rPr>
        <w:t xml:space="preserve">To run the server, it is required to change directory into the first </w:t>
      </w:r>
      <w:proofErr w:type="spellStart"/>
      <w:r w:rsidRPr="006157CE">
        <w:rPr>
          <w:rFonts w:ascii="Courier New" w:hAnsi="Courier New" w:cs="Courier New"/>
          <w:sz w:val="20"/>
          <w:szCs w:val="20"/>
        </w:rPr>
        <w:t>name_entity_server</w:t>
      </w:r>
      <w:proofErr w:type="spellEnd"/>
      <w:r>
        <w:rPr>
          <w:rFonts w:hint="eastAsia"/>
        </w:rPr>
        <w:t xml:space="preserve"> directory. After that, run command </w:t>
      </w:r>
      <w:r w:rsidRPr="006157CE">
        <w:rPr>
          <w:rFonts w:ascii="Courier New" w:hAnsi="Courier New" w:cs="Courier New"/>
          <w:sz w:val="20"/>
          <w:szCs w:val="20"/>
        </w:rPr>
        <w:t xml:space="preserve">python -m manage </w:t>
      </w:r>
      <w:proofErr w:type="spellStart"/>
      <w:r w:rsidRPr="006157CE">
        <w:rPr>
          <w:rFonts w:ascii="Courier New" w:hAnsi="Courier New" w:cs="Courier New"/>
          <w:sz w:val="20"/>
          <w:szCs w:val="20"/>
        </w:rPr>
        <w:t>runserver</w:t>
      </w:r>
      <w:proofErr w:type="spellEnd"/>
      <w:r>
        <w:rPr>
          <w:rFonts w:hint="eastAsia"/>
        </w:rPr>
        <w:t xml:space="preserve"> to invoke the manage.py file, running the server.</w:t>
      </w:r>
      <w:r w:rsidR="00945A0C">
        <w:rPr>
          <w:rFonts w:hint="eastAsia"/>
        </w:rPr>
        <w:t xml:space="preserve"> More instructions and exception handling is described in the </w:t>
      </w:r>
      <w:r w:rsidR="00945A0C" w:rsidRPr="00082CBD">
        <w:rPr>
          <w:rFonts w:ascii="Courier New" w:hAnsi="Courier New" w:cs="Courier New"/>
          <w:sz w:val="20"/>
          <w:szCs w:val="20"/>
        </w:rPr>
        <w:t>Readme.md</w:t>
      </w:r>
      <w:r w:rsidR="00945A0C">
        <w:rPr>
          <w:rFonts w:hint="eastAsia"/>
        </w:rPr>
        <w:t xml:space="preserve"> document in the repository.</w:t>
      </w:r>
    </w:p>
    <w:p w14:paraId="4D75478E" w14:textId="4E049C56" w:rsidR="00464BB4" w:rsidRDefault="00C92D66" w:rsidP="00C92D66">
      <w:pPr>
        <w:pStyle w:val="1"/>
      </w:pPr>
      <w:bookmarkStart w:id="7" w:name="_Toc164120022"/>
      <w:r>
        <w:rPr>
          <w:rFonts w:hint="eastAsia"/>
        </w:rPr>
        <w:t xml:space="preserve">3 </w:t>
      </w:r>
      <w:r w:rsidR="00A12E5A">
        <w:rPr>
          <w:rFonts w:hint="eastAsia"/>
        </w:rPr>
        <w:t>Evaluations and Discoveries</w:t>
      </w:r>
      <w:bookmarkEnd w:id="7"/>
    </w:p>
    <w:p w14:paraId="3CCA319B" w14:textId="61A741D3" w:rsidR="00926ECA" w:rsidRDefault="00926ECA" w:rsidP="00926ECA">
      <w:pPr>
        <w:pStyle w:val="2"/>
      </w:pPr>
      <w:bookmarkStart w:id="8" w:name="_Toc164120023"/>
      <w:r>
        <w:rPr>
          <w:rFonts w:hint="eastAsia"/>
        </w:rPr>
        <w:t>3.1 Trial and Errors</w:t>
      </w:r>
      <w:bookmarkEnd w:id="8"/>
    </w:p>
    <w:p w14:paraId="7BA8F6EB" w14:textId="4723D7C4" w:rsidR="00EB2C9E" w:rsidRPr="00EB2C9E" w:rsidRDefault="00EB2C9E" w:rsidP="00EB2C9E">
      <w:pPr>
        <w:pStyle w:val="3"/>
      </w:pPr>
      <w:r>
        <w:rPr>
          <w:rFonts w:hint="eastAsia"/>
        </w:rPr>
        <w:t>3.1.1 Over-Fitting Problem</w:t>
      </w:r>
    </w:p>
    <w:p w14:paraId="0A214226" w14:textId="080A7E8B" w:rsidR="006A2F4F" w:rsidRDefault="006A2F4F" w:rsidP="003413B4">
      <w:r>
        <w:rPr>
          <w:rFonts w:hint="eastAsia"/>
        </w:rPr>
        <w:t xml:space="preserve">Over-fitting problem, too much negative features, </w:t>
      </w:r>
    </w:p>
    <w:p w14:paraId="3A6AB4A4" w14:textId="37DCA1AD" w:rsidR="003413B4" w:rsidRDefault="003413B4" w:rsidP="003413B4">
      <w:r>
        <w:rPr>
          <w:rFonts w:hint="eastAsia"/>
        </w:rPr>
        <w:t xml:space="preserve">Merge Similar Features, </w:t>
      </w:r>
      <w:r w:rsidR="009F0ACA">
        <w:rPr>
          <w:rFonts w:hint="eastAsia"/>
        </w:rPr>
        <w:t xml:space="preserve">Cut </w:t>
      </w:r>
      <w:proofErr w:type="spellStart"/>
      <w:r w:rsidR="000451B0">
        <w:rPr>
          <w:rFonts w:hint="eastAsia"/>
        </w:rPr>
        <w:t>unuseful</w:t>
      </w:r>
      <w:proofErr w:type="spellEnd"/>
      <w:r w:rsidR="009F0ACA">
        <w:rPr>
          <w:rFonts w:hint="eastAsia"/>
        </w:rPr>
        <w:t xml:space="preserve"> features</w:t>
      </w:r>
      <w:r w:rsidR="001B7649">
        <w:rPr>
          <w:rFonts w:hint="eastAsia"/>
        </w:rPr>
        <w:t xml:space="preserve">, </w:t>
      </w:r>
      <w:r w:rsidR="001B7649">
        <w:t>…</w:t>
      </w:r>
    </w:p>
    <w:p w14:paraId="7A89A42F" w14:textId="77777777" w:rsidR="00BF4934" w:rsidRDefault="00BF4934" w:rsidP="003413B4"/>
    <w:p w14:paraId="0557D774" w14:textId="15F12741" w:rsidR="005C6B11" w:rsidRDefault="00EB2C9E" w:rsidP="005C6B11">
      <w:pPr>
        <w:pStyle w:val="3"/>
      </w:pPr>
      <w:r>
        <w:rPr>
          <w:rFonts w:hint="eastAsia"/>
        </w:rPr>
        <w:t>3.1.2 Over-Reliance on Name Corpus</w:t>
      </w:r>
    </w:p>
    <w:p w14:paraId="2EF3CC25" w14:textId="29A62818" w:rsidR="00511529" w:rsidRPr="00511529" w:rsidRDefault="00511529" w:rsidP="00511529">
      <w:pPr>
        <w:rPr>
          <w:rFonts w:hint="eastAsia"/>
        </w:rPr>
      </w:pPr>
      <w:r>
        <w:rPr>
          <w:rFonts w:hint="eastAsia"/>
        </w:rPr>
        <w:t>Unseen names can only be recognized if they are after the names that</w:t>
      </w:r>
      <w:r>
        <w:t>’</w:t>
      </w:r>
      <w:r>
        <w:rPr>
          <w:rFonts w:hint="eastAsia"/>
        </w:rPr>
        <w:t>s seen in the corpus.</w:t>
      </w:r>
    </w:p>
    <w:p w14:paraId="5D2220B7" w14:textId="77777777" w:rsidR="00511529" w:rsidRPr="00511529" w:rsidRDefault="00511529" w:rsidP="00511529">
      <w:pPr>
        <w:rPr>
          <w:rFonts w:hint="eastAsia"/>
        </w:rPr>
      </w:pPr>
    </w:p>
    <w:p w14:paraId="7BDCD0DF" w14:textId="4CA59577" w:rsidR="00285833" w:rsidRDefault="00285833" w:rsidP="00285833">
      <w:pPr>
        <w:pStyle w:val="2"/>
      </w:pPr>
      <w:bookmarkStart w:id="9" w:name="_Toc164120024"/>
      <w:r>
        <w:rPr>
          <w:rFonts w:hint="eastAsia"/>
        </w:rPr>
        <w:t>3.</w:t>
      </w:r>
      <w:r w:rsidR="00525029">
        <w:rPr>
          <w:rFonts w:hint="eastAsia"/>
        </w:rPr>
        <w:t>2</w:t>
      </w:r>
      <w:r>
        <w:rPr>
          <w:rFonts w:hint="eastAsia"/>
        </w:rPr>
        <w:t xml:space="preserve"> Advantages and Drawbacks</w:t>
      </w:r>
      <w:bookmarkEnd w:id="9"/>
    </w:p>
    <w:p w14:paraId="251D901C" w14:textId="3443D148" w:rsidR="00232D95" w:rsidRDefault="00232D95" w:rsidP="00232D95">
      <w:r>
        <w:rPr>
          <w:rFonts w:hint="eastAsia"/>
        </w:rPr>
        <w:t xml:space="preserve">Perform bad for </w:t>
      </w:r>
      <w:proofErr w:type="spellStart"/>
      <w:r>
        <w:rPr>
          <w:rFonts w:hint="eastAsia"/>
        </w:rPr>
        <w:t>non-english</w:t>
      </w:r>
      <w:proofErr w:type="spellEnd"/>
      <w:r>
        <w:rPr>
          <w:rFonts w:hint="eastAsia"/>
        </w:rPr>
        <w:t xml:space="preserve"> names</w:t>
      </w:r>
      <w:r w:rsidR="009F7B07">
        <w:rPr>
          <w:rFonts w:hint="eastAsia"/>
        </w:rPr>
        <w:t xml:space="preserve">, good if it is after </w:t>
      </w:r>
      <w:proofErr w:type="spellStart"/>
      <w:r w:rsidR="009F7B07">
        <w:rPr>
          <w:rFonts w:hint="eastAsia"/>
        </w:rPr>
        <w:t>non-english</w:t>
      </w:r>
      <w:proofErr w:type="spellEnd"/>
      <w:r w:rsidR="009F7B07">
        <w:rPr>
          <w:rFonts w:hint="eastAsia"/>
        </w:rPr>
        <w:t xml:space="preserve"> names.</w:t>
      </w:r>
    </w:p>
    <w:p w14:paraId="4EABE75F" w14:textId="2DB21E75" w:rsidR="00E6369B" w:rsidRDefault="00E6369B" w:rsidP="00232D95">
      <w:r>
        <w:rPr>
          <w:rFonts w:hint="eastAsia"/>
        </w:rPr>
        <w:t>Good for attributive clause.</w:t>
      </w:r>
      <w:r w:rsidR="00BF4934">
        <w:rPr>
          <w:rFonts w:hint="eastAsia"/>
        </w:rPr>
        <w:t xml:space="preserve"> Good for multiple names together.</w:t>
      </w:r>
    </w:p>
    <w:p w14:paraId="0ED6ABFE" w14:textId="77777777" w:rsidR="009815BF" w:rsidRPr="00232D95" w:rsidRDefault="009815BF" w:rsidP="00232D95">
      <w:pPr>
        <w:rPr>
          <w:rFonts w:hint="eastAsia"/>
        </w:rPr>
      </w:pPr>
    </w:p>
    <w:p w14:paraId="30871D55" w14:textId="1CCA41D9" w:rsidR="00D63282" w:rsidRDefault="00D63282" w:rsidP="00D63282">
      <w:pPr>
        <w:pStyle w:val="2"/>
      </w:pPr>
      <w:bookmarkStart w:id="10" w:name="_Toc164120025"/>
      <w:r>
        <w:rPr>
          <w:rFonts w:hint="eastAsia"/>
        </w:rPr>
        <w:t>3.</w:t>
      </w:r>
      <w:r w:rsidR="00525029">
        <w:rPr>
          <w:rFonts w:hint="eastAsia"/>
        </w:rPr>
        <w:t>3</w:t>
      </w:r>
      <w:r>
        <w:rPr>
          <w:rFonts w:hint="eastAsia"/>
        </w:rPr>
        <w:t xml:space="preserve"> Interesting Phenomenon</w:t>
      </w:r>
      <w:bookmarkEnd w:id="10"/>
    </w:p>
    <w:p w14:paraId="1F255853" w14:textId="63A51BA8" w:rsidR="00C92D66" w:rsidRDefault="009815BF" w:rsidP="00C92D66">
      <w:r>
        <w:rPr>
          <w:rFonts w:hint="eastAsia"/>
        </w:rPr>
        <w:t xml:space="preserve">Johnson, Edison, </w:t>
      </w:r>
      <w:r>
        <w:t>…</w:t>
      </w:r>
    </w:p>
    <w:p w14:paraId="5DD6B4BE" w14:textId="559DA1B6" w:rsidR="00C92D66" w:rsidRPr="00C92D66" w:rsidRDefault="00455AE6" w:rsidP="00455AE6">
      <w:pPr>
        <w:pStyle w:val="1"/>
      </w:pPr>
      <w:bookmarkStart w:id="11" w:name="_Toc164120026"/>
      <w:r>
        <w:rPr>
          <w:rFonts w:hint="eastAsia"/>
        </w:rPr>
        <w:lastRenderedPageBreak/>
        <w:t>4 Conclusion</w:t>
      </w:r>
      <w:bookmarkEnd w:id="11"/>
    </w:p>
    <w:sectPr w:rsidR="00C92D66" w:rsidRPr="00C92D66" w:rsidSect="00FE594E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E880" w14:textId="77777777" w:rsidR="00FE594E" w:rsidRDefault="00FE594E" w:rsidP="000C21E0">
      <w:r>
        <w:separator/>
      </w:r>
    </w:p>
  </w:endnote>
  <w:endnote w:type="continuationSeparator" w:id="0">
    <w:p w14:paraId="08FA4779" w14:textId="77777777" w:rsidR="00FE594E" w:rsidRDefault="00FE594E" w:rsidP="000C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798038828"/>
      <w:docPartObj>
        <w:docPartGallery w:val="Page Numbers (Bottom of Page)"/>
        <w:docPartUnique/>
      </w:docPartObj>
    </w:sdtPr>
    <w:sdtContent>
      <w:p w14:paraId="7B146935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9150FDC" w14:textId="77777777" w:rsidR="000C21E0" w:rsidRDefault="000C21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961068764"/>
      <w:docPartObj>
        <w:docPartGallery w:val="Page Numbers (Bottom of Page)"/>
        <w:docPartUnique/>
      </w:docPartObj>
    </w:sdtPr>
    <w:sdtContent>
      <w:p w14:paraId="7B11093A" w14:textId="77777777" w:rsidR="000C21E0" w:rsidRDefault="000C21E0" w:rsidP="00866FFD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79BEBEE" w14:textId="77777777" w:rsidR="000C21E0" w:rsidRDefault="000C21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9681" w14:textId="77777777" w:rsidR="00FE594E" w:rsidRDefault="00FE594E" w:rsidP="000C21E0">
      <w:r>
        <w:separator/>
      </w:r>
    </w:p>
  </w:footnote>
  <w:footnote w:type="continuationSeparator" w:id="0">
    <w:p w14:paraId="4C10FE87" w14:textId="77777777" w:rsidR="00FE594E" w:rsidRDefault="00FE594E" w:rsidP="000C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089"/>
    <w:multiLevelType w:val="hybridMultilevel"/>
    <w:tmpl w:val="42ECC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19C9"/>
    <w:multiLevelType w:val="hybridMultilevel"/>
    <w:tmpl w:val="DB92F97E"/>
    <w:lvl w:ilvl="0" w:tplc="6EB82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B5D12E9"/>
    <w:multiLevelType w:val="hybridMultilevel"/>
    <w:tmpl w:val="D340FDD8"/>
    <w:lvl w:ilvl="0" w:tplc="14F449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F5B1E"/>
    <w:multiLevelType w:val="hybridMultilevel"/>
    <w:tmpl w:val="B8424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399">
    <w:abstractNumId w:val="1"/>
  </w:num>
  <w:num w:numId="2" w16cid:durableId="1291786741">
    <w:abstractNumId w:val="2"/>
  </w:num>
  <w:num w:numId="3" w16cid:durableId="1710957526">
    <w:abstractNumId w:val="0"/>
  </w:num>
  <w:num w:numId="4" w16cid:durableId="146866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F0"/>
    <w:rsid w:val="00000D8E"/>
    <w:rsid w:val="00001746"/>
    <w:rsid w:val="00001DD9"/>
    <w:rsid w:val="00002325"/>
    <w:rsid w:val="0000299A"/>
    <w:rsid w:val="00003265"/>
    <w:rsid w:val="00003450"/>
    <w:rsid w:val="00003733"/>
    <w:rsid w:val="0000550C"/>
    <w:rsid w:val="00005541"/>
    <w:rsid w:val="000059F6"/>
    <w:rsid w:val="0000604B"/>
    <w:rsid w:val="000067E1"/>
    <w:rsid w:val="00006A0D"/>
    <w:rsid w:val="00007982"/>
    <w:rsid w:val="00010277"/>
    <w:rsid w:val="00010565"/>
    <w:rsid w:val="00010888"/>
    <w:rsid w:val="00010952"/>
    <w:rsid w:val="000111CE"/>
    <w:rsid w:val="00011B41"/>
    <w:rsid w:val="00011C11"/>
    <w:rsid w:val="00011C77"/>
    <w:rsid w:val="0001217A"/>
    <w:rsid w:val="00013C68"/>
    <w:rsid w:val="000146EE"/>
    <w:rsid w:val="00014A22"/>
    <w:rsid w:val="00014CA0"/>
    <w:rsid w:val="00014DDA"/>
    <w:rsid w:val="000151F4"/>
    <w:rsid w:val="000154BB"/>
    <w:rsid w:val="00016505"/>
    <w:rsid w:val="0001689B"/>
    <w:rsid w:val="00016A6A"/>
    <w:rsid w:val="00016BCA"/>
    <w:rsid w:val="000175B2"/>
    <w:rsid w:val="000213FC"/>
    <w:rsid w:val="00022764"/>
    <w:rsid w:val="00022EB9"/>
    <w:rsid w:val="000231BD"/>
    <w:rsid w:val="00023935"/>
    <w:rsid w:val="00023D9F"/>
    <w:rsid w:val="00023DA7"/>
    <w:rsid w:val="0002430E"/>
    <w:rsid w:val="00024387"/>
    <w:rsid w:val="000243C0"/>
    <w:rsid w:val="000251AA"/>
    <w:rsid w:val="0002533E"/>
    <w:rsid w:val="00025AD7"/>
    <w:rsid w:val="00027330"/>
    <w:rsid w:val="0002742C"/>
    <w:rsid w:val="0002753C"/>
    <w:rsid w:val="0002756F"/>
    <w:rsid w:val="000303BC"/>
    <w:rsid w:val="0003149D"/>
    <w:rsid w:val="00032940"/>
    <w:rsid w:val="000339BF"/>
    <w:rsid w:val="0003429E"/>
    <w:rsid w:val="000345B4"/>
    <w:rsid w:val="00034C5D"/>
    <w:rsid w:val="00034DFF"/>
    <w:rsid w:val="00034E17"/>
    <w:rsid w:val="00034E7A"/>
    <w:rsid w:val="000354E1"/>
    <w:rsid w:val="00035504"/>
    <w:rsid w:val="0003556F"/>
    <w:rsid w:val="00035748"/>
    <w:rsid w:val="00035BB2"/>
    <w:rsid w:val="00035C35"/>
    <w:rsid w:val="000362AE"/>
    <w:rsid w:val="00036D65"/>
    <w:rsid w:val="00037771"/>
    <w:rsid w:val="00037F9E"/>
    <w:rsid w:val="00037FBE"/>
    <w:rsid w:val="000403FA"/>
    <w:rsid w:val="000404A9"/>
    <w:rsid w:val="00042156"/>
    <w:rsid w:val="000427BB"/>
    <w:rsid w:val="00042B96"/>
    <w:rsid w:val="00042BD0"/>
    <w:rsid w:val="00042D5B"/>
    <w:rsid w:val="0004398D"/>
    <w:rsid w:val="00043E9F"/>
    <w:rsid w:val="000451B0"/>
    <w:rsid w:val="00045DE1"/>
    <w:rsid w:val="00045E1A"/>
    <w:rsid w:val="00046801"/>
    <w:rsid w:val="0004686E"/>
    <w:rsid w:val="00046D96"/>
    <w:rsid w:val="000470A3"/>
    <w:rsid w:val="00047774"/>
    <w:rsid w:val="00047B4F"/>
    <w:rsid w:val="000505FF"/>
    <w:rsid w:val="000509D9"/>
    <w:rsid w:val="000515ED"/>
    <w:rsid w:val="00051A33"/>
    <w:rsid w:val="00051DB3"/>
    <w:rsid w:val="0005239C"/>
    <w:rsid w:val="000523FD"/>
    <w:rsid w:val="000528BA"/>
    <w:rsid w:val="00052CAA"/>
    <w:rsid w:val="00052F9A"/>
    <w:rsid w:val="00053D44"/>
    <w:rsid w:val="000541E3"/>
    <w:rsid w:val="00054BBA"/>
    <w:rsid w:val="0005500E"/>
    <w:rsid w:val="000550A6"/>
    <w:rsid w:val="00055919"/>
    <w:rsid w:val="00055D6E"/>
    <w:rsid w:val="00055E06"/>
    <w:rsid w:val="00055FF5"/>
    <w:rsid w:val="00056165"/>
    <w:rsid w:val="00056B4E"/>
    <w:rsid w:val="000571F2"/>
    <w:rsid w:val="0006082E"/>
    <w:rsid w:val="00060CA9"/>
    <w:rsid w:val="00060EFD"/>
    <w:rsid w:val="00061181"/>
    <w:rsid w:val="00061A50"/>
    <w:rsid w:val="00061FD0"/>
    <w:rsid w:val="0006244B"/>
    <w:rsid w:val="000624C8"/>
    <w:rsid w:val="0006298A"/>
    <w:rsid w:val="00063CBC"/>
    <w:rsid w:val="0006461C"/>
    <w:rsid w:val="000646C8"/>
    <w:rsid w:val="00064904"/>
    <w:rsid w:val="000654F9"/>
    <w:rsid w:val="00065605"/>
    <w:rsid w:val="000706FC"/>
    <w:rsid w:val="000709B5"/>
    <w:rsid w:val="000710AF"/>
    <w:rsid w:val="0007177C"/>
    <w:rsid w:val="00071D85"/>
    <w:rsid w:val="000726E0"/>
    <w:rsid w:val="000728A7"/>
    <w:rsid w:val="00072A14"/>
    <w:rsid w:val="000731A0"/>
    <w:rsid w:val="00073454"/>
    <w:rsid w:val="00073853"/>
    <w:rsid w:val="00073C3E"/>
    <w:rsid w:val="00075C77"/>
    <w:rsid w:val="00075EEE"/>
    <w:rsid w:val="000764AC"/>
    <w:rsid w:val="000770A1"/>
    <w:rsid w:val="000774F1"/>
    <w:rsid w:val="00077B83"/>
    <w:rsid w:val="00077E0C"/>
    <w:rsid w:val="0008065D"/>
    <w:rsid w:val="00080BA6"/>
    <w:rsid w:val="00081167"/>
    <w:rsid w:val="000814FB"/>
    <w:rsid w:val="00082199"/>
    <w:rsid w:val="00082756"/>
    <w:rsid w:val="000828C2"/>
    <w:rsid w:val="00082CBD"/>
    <w:rsid w:val="00082CFF"/>
    <w:rsid w:val="000839D7"/>
    <w:rsid w:val="00083EDA"/>
    <w:rsid w:val="0008436E"/>
    <w:rsid w:val="000849AF"/>
    <w:rsid w:val="00085180"/>
    <w:rsid w:val="00085215"/>
    <w:rsid w:val="00085C38"/>
    <w:rsid w:val="00085FEE"/>
    <w:rsid w:val="00087031"/>
    <w:rsid w:val="00087259"/>
    <w:rsid w:val="000876AE"/>
    <w:rsid w:val="000907E7"/>
    <w:rsid w:val="00091031"/>
    <w:rsid w:val="00092BEA"/>
    <w:rsid w:val="00092DDC"/>
    <w:rsid w:val="00092FAD"/>
    <w:rsid w:val="00094595"/>
    <w:rsid w:val="000945EB"/>
    <w:rsid w:val="0009478B"/>
    <w:rsid w:val="00094C06"/>
    <w:rsid w:val="00094C9F"/>
    <w:rsid w:val="00095666"/>
    <w:rsid w:val="000963D0"/>
    <w:rsid w:val="00096F7E"/>
    <w:rsid w:val="00097B85"/>
    <w:rsid w:val="000A0C71"/>
    <w:rsid w:val="000A1B82"/>
    <w:rsid w:val="000A24D0"/>
    <w:rsid w:val="000A2C28"/>
    <w:rsid w:val="000A4029"/>
    <w:rsid w:val="000A41CF"/>
    <w:rsid w:val="000A4D96"/>
    <w:rsid w:val="000A4EA7"/>
    <w:rsid w:val="000A542E"/>
    <w:rsid w:val="000A5781"/>
    <w:rsid w:val="000A5888"/>
    <w:rsid w:val="000A623C"/>
    <w:rsid w:val="000A6343"/>
    <w:rsid w:val="000B0550"/>
    <w:rsid w:val="000B0A5D"/>
    <w:rsid w:val="000B0DB8"/>
    <w:rsid w:val="000B0EFD"/>
    <w:rsid w:val="000B16FB"/>
    <w:rsid w:val="000B22B1"/>
    <w:rsid w:val="000B24DF"/>
    <w:rsid w:val="000B3942"/>
    <w:rsid w:val="000B3AF9"/>
    <w:rsid w:val="000B3C6A"/>
    <w:rsid w:val="000B4488"/>
    <w:rsid w:val="000B4910"/>
    <w:rsid w:val="000B4A9D"/>
    <w:rsid w:val="000B4F6B"/>
    <w:rsid w:val="000B4F71"/>
    <w:rsid w:val="000B64DF"/>
    <w:rsid w:val="000B704C"/>
    <w:rsid w:val="000B7387"/>
    <w:rsid w:val="000C0692"/>
    <w:rsid w:val="000C07E8"/>
    <w:rsid w:val="000C0DA2"/>
    <w:rsid w:val="000C0EB1"/>
    <w:rsid w:val="000C21E0"/>
    <w:rsid w:val="000C2C20"/>
    <w:rsid w:val="000C343F"/>
    <w:rsid w:val="000C35D9"/>
    <w:rsid w:val="000C4218"/>
    <w:rsid w:val="000C456C"/>
    <w:rsid w:val="000C5D74"/>
    <w:rsid w:val="000C6187"/>
    <w:rsid w:val="000C77B0"/>
    <w:rsid w:val="000C78B1"/>
    <w:rsid w:val="000C7A02"/>
    <w:rsid w:val="000C7F73"/>
    <w:rsid w:val="000D14E7"/>
    <w:rsid w:val="000D2100"/>
    <w:rsid w:val="000D2743"/>
    <w:rsid w:val="000D31A1"/>
    <w:rsid w:val="000D40F6"/>
    <w:rsid w:val="000D4460"/>
    <w:rsid w:val="000D4786"/>
    <w:rsid w:val="000D4AF4"/>
    <w:rsid w:val="000D4B45"/>
    <w:rsid w:val="000D53ED"/>
    <w:rsid w:val="000D54C7"/>
    <w:rsid w:val="000D5F57"/>
    <w:rsid w:val="000D6112"/>
    <w:rsid w:val="000D64B6"/>
    <w:rsid w:val="000D69FE"/>
    <w:rsid w:val="000D7B27"/>
    <w:rsid w:val="000D7E37"/>
    <w:rsid w:val="000E0A2C"/>
    <w:rsid w:val="000E15AE"/>
    <w:rsid w:val="000E173D"/>
    <w:rsid w:val="000E1854"/>
    <w:rsid w:val="000E1EDF"/>
    <w:rsid w:val="000E22BD"/>
    <w:rsid w:val="000E27CD"/>
    <w:rsid w:val="000E2947"/>
    <w:rsid w:val="000E3173"/>
    <w:rsid w:val="000E3A41"/>
    <w:rsid w:val="000E42C0"/>
    <w:rsid w:val="000E4C8E"/>
    <w:rsid w:val="000E4F2A"/>
    <w:rsid w:val="000E5A4F"/>
    <w:rsid w:val="000E5A8E"/>
    <w:rsid w:val="000E5CD6"/>
    <w:rsid w:val="000E6261"/>
    <w:rsid w:val="000E7823"/>
    <w:rsid w:val="000F175A"/>
    <w:rsid w:val="000F1803"/>
    <w:rsid w:val="000F1B2F"/>
    <w:rsid w:val="000F1C6C"/>
    <w:rsid w:val="000F1FDA"/>
    <w:rsid w:val="000F2572"/>
    <w:rsid w:val="000F26F7"/>
    <w:rsid w:val="000F27F5"/>
    <w:rsid w:val="000F2937"/>
    <w:rsid w:val="000F4024"/>
    <w:rsid w:val="000F4153"/>
    <w:rsid w:val="000F44F8"/>
    <w:rsid w:val="000F66F4"/>
    <w:rsid w:val="000F765A"/>
    <w:rsid w:val="000F7FAA"/>
    <w:rsid w:val="0010038E"/>
    <w:rsid w:val="0010038F"/>
    <w:rsid w:val="001005D0"/>
    <w:rsid w:val="0010073D"/>
    <w:rsid w:val="00100CD7"/>
    <w:rsid w:val="00101EAA"/>
    <w:rsid w:val="00102A15"/>
    <w:rsid w:val="00103391"/>
    <w:rsid w:val="001033EC"/>
    <w:rsid w:val="00103704"/>
    <w:rsid w:val="00103EA4"/>
    <w:rsid w:val="00104EA8"/>
    <w:rsid w:val="0010526D"/>
    <w:rsid w:val="0010592A"/>
    <w:rsid w:val="00105A3E"/>
    <w:rsid w:val="00106B6A"/>
    <w:rsid w:val="00106B81"/>
    <w:rsid w:val="00107789"/>
    <w:rsid w:val="00107D29"/>
    <w:rsid w:val="00110305"/>
    <w:rsid w:val="0011096A"/>
    <w:rsid w:val="00110D0A"/>
    <w:rsid w:val="00110E03"/>
    <w:rsid w:val="0011299C"/>
    <w:rsid w:val="00112DFB"/>
    <w:rsid w:val="001130C3"/>
    <w:rsid w:val="001134AE"/>
    <w:rsid w:val="00113860"/>
    <w:rsid w:val="00113F54"/>
    <w:rsid w:val="00114167"/>
    <w:rsid w:val="00115129"/>
    <w:rsid w:val="0011550A"/>
    <w:rsid w:val="001155D2"/>
    <w:rsid w:val="0011561A"/>
    <w:rsid w:val="001161ED"/>
    <w:rsid w:val="001165A9"/>
    <w:rsid w:val="00116DE3"/>
    <w:rsid w:val="00116F7F"/>
    <w:rsid w:val="0011766D"/>
    <w:rsid w:val="0011789A"/>
    <w:rsid w:val="00117B37"/>
    <w:rsid w:val="00120A17"/>
    <w:rsid w:val="00120A34"/>
    <w:rsid w:val="00120ACC"/>
    <w:rsid w:val="00121177"/>
    <w:rsid w:val="00121C96"/>
    <w:rsid w:val="00122646"/>
    <w:rsid w:val="00123051"/>
    <w:rsid w:val="001232CC"/>
    <w:rsid w:val="00123B3C"/>
    <w:rsid w:val="001241D0"/>
    <w:rsid w:val="0012449A"/>
    <w:rsid w:val="00124538"/>
    <w:rsid w:val="00124BC2"/>
    <w:rsid w:val="001256E8"/>
    <w:rsid w:val="0012594E"/>
    <w:rsid w:val="00126550"/>
    <w:rsid w:val="00126A3C"/>
    <w:rsid w:val="00127666"/>
    <w:rsid w:val="001302A6"/>
    <w:rsid w:val="00130B70"/>
    <w:rsid w:val="00130ED7"/>
    <w:rsid w:val="001327F2"/>
    <w:rsid w:val="00132FC1"/>
    <w:rsid w:val="001331BA"/>
    <w:rsid w:val="0013320E"/>
    <w:rsid w:val="00134448"/>
    <w:rsid w:val="00134BE0"/>
    <w:rsid w:val="00134CA4"/>
    <w:rsid w:val="00134EBF"/>
    <w:rsid w:val="00135C87"/>
    <w:rsid w:val="0013602A"/>
    <w:rsid w:val="00136336"/>
    <w:rsid w:val="00136858"/>
    <w:rsid w:val="00136A75"/>
    <w:rsid w:val="00137238"/>
    <w:rsid w:val="00140CCC"/>
    <w:rsid w:val="0014116A"/>
    <w:rsid w:val="0014126C"/>
    <w:rsid w:val="001415E7"/>
    <w:rsid w:val="00141B1C"/>
    <w:rsid w:val="001421D3"/>
    <w:rsid w:val="0014253A"/>
    <w:rsid w:val="0014384E"/>
    <w:rsid w:val="00145038"/>
    <w:rsid w:val="001451EB"/>
    <w:rsid w:val="001455D7"/>
    <w:rsid w:val="00145A60"/>
    <w:rsid w:val="00145B4C"/>
    <w:rsid w:val="001468E9"/>
    <w:rsid w:val="00146986"/>
    <w:rsid w:val="00146BCA"/>
    <w:rsid w:val="00146E5F"/>
    <w:rsid w:val="00146F8D"/>
    <w:rsid w:val="0014762A"/>
    <w:rsid w:val="00147881"/>
    <w:rsid w:val="00147C7C"/>
    <w:rsid w:val="00152E9F"/>
    <w:rsid w:val="00152F2A"/>
    <w:rsid w:val="001531E4"/>
    <w:rsid w:val="001538CC"/>
    <w:rsid w:val="001541A5"/>
    <w:rsid w:val="00154722"/>
    <w:rsid w:val="00154C05"/>
    <w:rsid w:val="00155740"/>
    <w:rsid w:val="00156CC6"/>
    <w:rsid w:val="00156D0A"/>
    <w:rsid w:val="00156EE5"/>
    <w:rsid w:val="001570E4"/>
    <w:rsid w:val="0015735C"/>
    <w:rsid w:val="0015749A"/>
    <w:rsid w:val="00160092"/>
    <w:rsid w:val="0016092A"/>
    <w:rsid w:val="00160AFD"/>
    <w:rsid w:val="00161F02"/>
    <w:rsid w:val="001623E5"/>
    <w:rsid w:val="00162581"/>
    <w:rsid w:val="001625E3"/>
    <w:rsid w:val="001631AC"/>
    <w:rsid w:val="001645A3"/>
    <w:rsid w:val="00164DCC"/>
    <w:rsid w:val="0016503D"/>
    <w:rsid w:val="0016553A"/>
    <w:rsid w:val="001665EA"/>
    <w:rsid w:val="00166720"/>
    <w:rsid w:val="00166DF3"/>
    <w:rsid w:val="00166F4D"/>
    <w:rsid w:val="0017048B"/>
    <w:rsid w:val="00170890"/>
    <w:rsid w:val="00171FC7"/>
    <w:rsid w:val="00173154"/>
    <w:rsid w:val="00173472"/>
    <w:rsid w:val="001734A1"/>
    <w:rsid w:val="00173898"/>
    <w:rsid w:val="00174391"/>
    <w:rsid w:val="00175000"/>
    <w:rsid w:val="00175AB1"/>
    <w:rsid w:val="00175C2F"/>
    <w:rsid w:val="00175FB6"/>
    <w:rsid w:val="001766F3"/>
    <w:rsid w:val="001769B1"/>
    <w:rsid w:val="001771E0"/>
    <w:rsid w:val="00177225"/>
    <w:rsid w:val="00177D7B"/>
    <w:rsid w:val="00180E7F"/>
    <w:rsid w:val="00181105"/>
    <w:rsid w:val="0018172B"/>
    <w:rsid w:val="0018216D"/>
    <w:rsid w:val="00182C20"/>
    <w:rsid w:val="001830C8"/>
    <w:rsid w:val="00184135"/>
    <w:rsid w:val="001842E2"/>
    <w:rsid w:val="001842EC"/>
    <w:rsid w:val="00186476"/>
    <w:rsid w:val="0018743F"/>
    <w:rsid w:val="00187AB9"/>
    <w:rsid w:val="0019008E"/>
    <w:rsid w:val="00190D1D"/>
    <w:rsid w:val="00191230"/>
    <w:rsid w:val="00191A73"/>
    <w:rsid w:val="00191BB9"/>
    <w:rsid w:val="00191CD5"/>
    <w:rsid w:val="00191FBB"/>
    <w:rsid w:val="00192BB7"/>
    <w:rsid w:val="00193C63"/>
    <w:rsid w:val="00193DF9"/>
    <w:rsid w:val="001943E3"/>
    <w:rsid w:val="001954BD"/>
    <w:rsid w:val="001960F6"/>
    <w:rsid w:val="001966F2"/>
    <w:rsid w:val="00197171"/>
    <w:rsid w:val="00197292"/>
    <w:rsid w:val="0019765C"/>
    <w:rsid w:val="00197C54"/>
    <w:rsid w:val="00197D1F"/>
    <w:rsid w:val="001A0DDE"/>
    <w:rsid w:val="001A12ED"/>
    <w:rsid w:val="001A185B"/>
    <w:rsid w:val="001A1D92"/>
    <w:rsid w:val="001A2094"/>
    <w:rsid w:val="001A2ED5"/>
    <w:rsid w:val="001A4419"/>
    <w:rsid w:val="001A4476"/>
    <w:rsid w:val="001A4FFC"/>
    <w:rsid w:val="001A5346"/>
    <w:rsid w:val="001A5A63"/>
    <w:rsid w:val="001A6B1F"/>
    <w:rsid w:val="001A6F22"/>
    <w:rsid w:val="001B031C"/>
    <w:rsid w:val="001B073B"/>
    <w:rsid w:val="001B0883"/>
    <w:rsid w:val="001B1D96"/>
    <w:rsid w:val="001B28F9"/>
    <w:rsid w:val="001B2B12"/>
    <w:rsid w:val="001B3505"/>
    <w:rsid w:val="001B35D0"/>
    <w:rsid w:val="001B391A"/>
    <w:rsid w:val="001B40AF"/>
    <w:rsid w:val="001B44BF"/>
    <w:rsid w:val="001B6BDD"/>
    <w:rsid w:val="001B7649"/>
    <w:rsid w:val="001C011F"/>
    <w:rsid w:val="001C046C"/>
    <w:rsid w:val="001C0678"/>
    <w:rsid w:val="001C18FF"/>
    <w:rsid w:val="001C20EB"/>
    <w:rsid w:val="001C3097"/>
    <w:rsid w:val="001C3539"/>
    <w:rsid w:val="001C3BDD"/>
    <w:rsid w:val="001C3E0E"/>
    <w:rsid w:val="001C467F"/>
    <w:rsid w:val="001C477B"/>
    <w:rsid w:val="001C4F35"/>
    <w:rsid w:val="001C5070"/>
    <w:rsid w:val="001C549C"/>
    <w:rsid w:val="001C5696"/>
    <w:rsid w:val="001C73F2"/>
    <w:rsid w:val="001C76B5"/>
    <w:rsid w:val="001D04DE"/>
    <w:rsid w:val="001D08D8"/>
    <w:rsid w:val="001D0C4E"/>
    <w:rsid w:val="001D0E1D"/>
    <w:rsid w:val="001D1226"/>
    <w:rsid w:val="001D1A15"/>
    <w:rsid w:val="001D219F"/>
    <w:rsid w:val="001D2641"/>
    <w:rsid w:val="001D3E41"/>
    <w:rsid w:val="001D3ECD"/>
    <w:rsid w:val="001D56DB"/>
    <w:rsid w:val="001D5BFB"/>
    <w:rsid w:val="001D67F8"/>
    <w:rsid w:val="001D77AD"/>
    <w:rsid w:val="001E0ADD"/>
    <w:rsid w:val="001E1A79"/>
    <w:rsid w:val="001E1E7E"/>
    <w:rsid w:val="001E2000"/>
    <w:rsid w:val="001E20D5"/>
    <w:rsid w:val="001E2E2D"/>
    <w:rsid w:val="001E394B"/>
    <w:rsid w:val="001E3951"/>
    <w:rsid w:val="001E3A2E"/>
    <w:rsid w:val="001E3E6D"/>
    <w:rsid w:val="001E538E"/>
    <w:rsid w:val="001E5B87"/>
    <w:rsid w:val="001E60FC"/>
    <w:rsid w:val="001E6CA6"/>
    <w:rsid w:val="001F008B"/>
    <w:rsid w:val="001F00BE"/>
    <w:rsid w:val="001F04B8"/>
    <w:rsid w:val="001F0A0D"/>
    <w:rsid w:val="001F0B15"/>
    <w:rsid w:val="001F0DBB"/>
    <w:rsid w:val="001F13EA"/>
    <w:rsid w:val="001F1B2D"/>
    <w:rsid w:val="001F1E5B"/>
    <w:rsid w:val="001F2179"/>
    <w:rsid w:val="001F22E3"/>
    <w:rsid w:val="001F3E22"/>
    <w:rsid w:val="001F3E73"/>
    <w:rsid w:val="001F3F67"/>
    <w:rsid w:val="001F4931"/>
    <w:rsid w:val="001F4B38"/>
    <w:rsid w:val="001F60A7"/>
    <w:rsid w:val="001F654B"/>
    <w:rsid w:val="001F6EC3"/>
    <w:rsid w:val="001F6FDA"/>
    <w:rsid w:val="001F6FF7"/>
    <w:rsid w:val="00200393"/>
    <w:rsid w:val="002003D6"/>
    <w:rsid w:val="002006E6"/>
    <w:rsid w:val="00200C6C"/>
    <w:rsid w:val="00201896"/>
    <w:rsid w:val="00201954"/>
    <w:rsid w:val="002021A7"/>
    <w:rsid w:val="00202E49"/>
    <w:rsid w:val="002034E8"/>
    <w:rsid w:val="0020362A"/>
    <w:rsid w:val="00203EF1"/>
    <w:rsid w:val="002043FB"/>
    <w:rsid w:val="00204D4B"/>
    <w:rsid w:val="00205036"/>
    <w:rsid w:val="00205B8C"/>
    <w:rsid w:val="00206079"/>
    <w:rsid w:val="002062B9"/>
    <w:rsid w:val="00206753"/>
    <w:rsid w:val="00206847"/>
    <w:rsid w:val="002069C8"/>
    <w:rsid w:val="00207136"/>
    <w:rsid w:val="00207463"/>
    <w:rsid w:val="00207F56"/>
    <w:rsid w:val="002106AD"/>
    <w:rsid w:val="00210EA8"/>
    <w:rsid w:val="00210F4D"/>
    <w:rsid w:val="00211681"/>
    <w:rsid w:val="0021175E"/>
    <w:rsid w:val="00211E52"/>
    <w:rsid w:val="0021205D"/>
    <w:rsid w:val="0021211E"/>
    <w:rsid w:val="00212719"/>
    <w:rsid w:val="00212A23"/>
    <w:rsid w:val="00212CF4"/>
    <w:rsid w:val="002130E6"/>
    <w:rsid w:val="0021356D"/>
    <w:rsid w:val="002136DF"/>
    <w:rsid w:val="00214755"/>
    <w:rsid w:val="00215AC7"/>
    <w:rsid w:val="00215EE0"/>
    <w:rsid w:val="00215F00"/>
    <w:rsid w:val="00216856"/>
    <w:rsid w:val="00216B11"/>
    <w:rsid w:val="00220236"/>
    <w:rsid w:val="002204E1"/>
    <w:rsid w:val="00220F6F"/>
    <w:rsid w:val="00222337"/>
    <w:rsid w:val="00222821"/>
    <w:rsid w:val="002230A0"/>
    <w:rsid w:val="00223445"/>
    <w:rsid w:val="00223F4D"/>
    <w:rsid w:val="002246FA"/>
    <w:rsid w:val="0022525F"/>
    <w:rsid w:val="002253B7"/>
    <w:rsid w:val="002253F3"/>
    <w:rsid w:val="002257C7"/>
    <w:rsid w:val="00225B92"/>
    <w:rsid w:val="0022608D"/>
    <w:rsid w:val="0022680D"/>
    <w:rsid w:val="00227052"/>
    <w:rsid w:val="002275F7"/>
    <w:rsid w:val="0023015A"/>
    <w:rsid w:val="002309BD"/>
    <w:rsid w:val="002316DE"/>
    <w:rsid w:val="00231D1F"/>
    <w:rsid w:val="002321B7"/>
    <w:rsid w:val="00232925"/>
    <w:rsid w:val="00232D58"/>
    <w:rsid w:val="00232D95"/>
    <w:rsid w:val="00232F9B"/>
    <w:rsid w:val="0023362A"/>
    <w:rsid w:val="00234F7A"/>
    <w:rsid w:val="0023557E"/>
    <w:rsid w:val="002361B8"/>
    <w:rsid w:val="00236887"/>
    <w:rsid w:val="002368D3"/>
    <w:rsid w:val="00236DBC"/>
    <w:rsid w:val="002407E4"/>
    <w:rsid w:val="0024086A"/>
    <w:rsid w:val="00241C7A"/>
    <w:rsid w:val="00241D3D"/>
    <w:rsid w:val="00241ECA"/>
    <w:rsid w:val="00243D50"/>
    <w:rsid w:val="00244586"/>
    <w:rsid w:val="00244680"/>
    <w:rsid w:val="00244CA8"/>
    <w:rsid w:val="0024525A"/>
    <w:rsid w:val="00245493"/>
    <w:rsid w:val="00245F4A"/>
    <w:rsid w:val="00245FB9"/>
    <w:rsid w:val="00246244"/>
    <w:rsid w:val="0024683D"/>
    <w:rsid w:val="00246BE9"/>
    <w:rsid w:val="002476E1"/>
    <w:rsid w:val="00247E6E"/>
    <w:rsid w:val="00250D8A"/>
    <w:rsid w:val="002516ED"/>
    <w:rsid w:val="0025230D"/>
    <w:rsid w:val="0025334F"/>
    <w:rsid w:val="002559FC"/>
    <w:rsid w:val="002566CE"/>
    <w:rsid w:val="00256DB6"/>
    <w:rsid w:val="00256F4D"/>
    <w:rsid w:val="002573FB"/>
    <w:rsid w:val="002600A6"/>
    <w:rsid w:val="00260272"/>
    <w:rsid w:val="00260ABB"/>
    <w:rsid w:val="00260B1F"/>
    <w:rsid w:val="00261E94"/>
    <w:rsid w:val="0026229D"/>
    <w:rsid w:val="00262A14"/>
    <w:rsid w:val="00262E32"/>
    <w:rsid w:val="00263A60"/>
    <w:rsid w:val="002644F8"/>
    <w:rsid w:val="002649F2"/>
    <w:rsid w:val="00264A79"/>
    <w:rsid w:val="00264B75"/>
    <w:rsid w:val="0026586E"/>
    <w:rsid w:val="002664D9"/>
    <w:rsid w:val="00266882"/>
    <w:rsid w:val="00266DF9"/>
    <w:rsid w:val="00267087"/>
    <w:rsid w:val="0026750F"/>
    <w:rsid w:val="00270483"/>
    <w:rsid w:val="002709D2"/>
    <w:rsid w:val="00270E93"/>
    <w:rsid w:val="00271701"/>
    <w:rsid w:val="00271B94"/>
    <w:rsid w:val="00271CF8"/>
    <w:rsid w:val="002722DB"/>
    <w:rsid w:val="00272850"/>
    <w:rsid w:val="00272F71"/>
    <w:rsid w:val="00273021"/>
    <w:rsid w:val="00273379"/>
    <w:rsid w:val="00273432"/>
    <w:rsid w:val="00273C9B"/>
    <w:rsid w:val="00273DEA"/>
    <w:rsid w:val="00274B54"/>
    <w:rsid w:val="00275C26"/>
    <w:rsid w:val="00276509"/>
    <w:rsid w:val="00276B00"/>
    <w:rsid w:val="00277074"/>
    <w:rsid w:val="00277A16"/>
    <w:rsid w:val="00280781"/>
    <w:rsid w:val="00280937"/>
    <w:rsid w:val="00280DAB"/>
    <w:rsid w:val="00281345"/>
    <w:rsid w:val="002819E3"/>
    <w:rsid w:val="00281AFA"/>
    <w:rsid w:val="002822E7"/>
    <w:rsid w:val="002825E2"/>
    <w:rsid w:val="00283364"/>
    <w:rsid w:val="0028356D"/>
    <w:rsid w:val="0028367D"/>
    <w:rsid w:val="00284EEC"/>
    <w:rsid w:val="00285169"/>
    <w:rsid w:val="002856BA"/>
    <w:rsid w:val="0028574C"/>
    <w:rsid w:val="00285833"/>
    <w:rsid w:val="002865D8"/>
    <w:rsid w:val="00286807"/>
    <w:rsid w:val="002868EE"/>
    <w:rsid w:val="00286C37"/>
    <w:rsid w:val="00286F5D"/>
    <w:rsid w:val="002870EA"/>
    <w:rsid w:val="0028767F"/>
    <w:rsid w:val="002878F2"/>
    <w:rsid w:val="00287AD8"/>
    <w:rsid w:val="00287E1C"/>
    <w:rsid w:val="00291026"/>
    <w:rsid w:val="0029153A"/>
    <w:rsid w:val="00293FA1"/>
    <w:rsid w:val="002940F6"/>
    <w:rsid w:val="00294A23"/>
    <w:rsid w:val="00294CC5"/>
    <w:rsid w:val="002958A1"/>
    <w:rsid w:val="00295A74"/>
    <w:rsid w:val="00296366"/>
    <w:rsid w:val="00296551"/>
    <w:rsid w:val="002965C5"/>
    <w:rsid w:val="00296770"/>
    <w:rsid w:val="00296DB3"/>
    <w:rsid w:val="0029705D"/>
    <w:rsid w:val="002972F9"/>
    <w:rsid w:val="002A0A89"/>
    <w:rsid w:val="002A0B8A"/>
    <w:rsid w:val="002A1982"/>
    <w:rsid w:val="002A1F3B"/>
    <w:rsid w:val="002A2DAA"/>
    <w:rsid w:val="002A3512"/>
    <w:rsid w:val="002A3DA9"/>
    <w:rsid w:val="002A4766"/>
    <w:rsid w:val="002A5A12"/>
    <w:rsid w:val="002A5C54"/>
    <w:rsid w:val="002A5EAB"/>
    <w:rsid w:val="002A6A91"/>
    <w:rsid w:val="002A6AFF"/>
    <w:rsid w:val="002A72EB"/>
    <w:rsid w:val="002A780F"/>
    <w:rsid w:val="002B04AF"/>
    <w:rsid w:val="002B11D4"/>
    <w:rsid w:val="002B130A"/>
    <w:rsid w:val="002B1514"/>
    <w:rsid w:val="002B15F1"/>
    <w:rsid w:val="002B16B8"/>
    <w:rsid w:val="002B1CE6"/>
    <w:rsid w:val="002B1FF5"/>
    <w:rsid w:val="002B2815"/>
    <w:rsid w:val="002B2D2A"/>
    <w:rsid w:val="002B2E3C"/>
    <w:rsid w:val="002B2F9D"/>
    <w:rsid w:val="002B3482"/>
    <w:rsid w:val="002B3BB6"/>
    <w:rsid w:val="002B49D5"/>
    <w:rsid w:val="002B4D48"/>
    <w:rsid w:val="002B4E9A"/>
    <w:rsid w:val="002B500C"/>
    <w:rsid w:val="002B527E"/>
    <w:rsid w:val="002B5297"/>
    <w:rsid w:val="002B6875"/>
    <w:rsid w:val="002B68C6"/>
    <w:rsid w:val="002B7403"/>
    <w:rsid w:val="002B798C"/>
    <w:rsid w:val="002B7A12"/>
    <w:rsid w:val="002B7DD0"/>
    <w:rsid w:val="002B7E01"/>
    <w:rsid w:val="002C05C1"/>
    <w:rsid w:val="002C15DD"/>
    <w:rsid w:val="002C1AA9"/>
    <w:rsid w:val="002C1B93"/>
    <w:rsid w:val="002C3A1F"/>
    <w:rsid w:val="002C3B91"/>
    <w:rsid w:val="002C4B0F"/>
    <w:rsid w:val="002C6494"/>
    <w:rsid w:val="002C6D5A"/>
    <w:rsid w:val="002C76CA"/>
    <w:rsid w:val="002C7938"/>
    <w:rsid w:val="002D0105"/>
    <w:rsid w:val="002D06FF"/>
    <w:rsid w:val="002D0FE9"/>
    <w:rsid w:val="002D1F3C"/>
    <w:rsid w:val="002D2908"/>
    <w:rsid w:val="002D2F9F"/>
    <w:rsid w:val="002D2FD4"/>
    <w:rsid w:val="002D3360"/>
    <w:rsid w:val="002D45F3"/>
    <w:rsid w:val="002D5018"/>
    <w:rsid w:val="002D55A3"/>
    <w:rsid w:val="002D59AB"/>
    <w:rsid w:val="002D59D7"/>
    <w:rsid w:val="002D66D2"/>
    <w:rsid w:val="002D7E1F"/>
    <w:rsid w:val="002E054B"/>
    <w:rsid w:val="002E0A27"/>
    <w:rsid w:val="002E19A7"/>
    <w:rsid w:val="002E1B51"/>
    <w:rsid w:val="002E24E9"/>
    <w:rsid w:val="002E3321"/>
    <w:rsid w:val="002E36B2"/>
    <w:rsid w:val="002E3DE0"/>
    <w:rsid w:val="002E4749"/>
    <w:rsid w:val="002E47CE"/>
    <w:rsid w:val="002E5196"/>
    <w:rsid w:val="002E54BD"/>
    <w:rsid w:val="002E55B2"/>
    <w:rsid w:val="002E5B2D"/>
    <w:rsid w:val="002E5B5C"/>
    <w:rsid w:val="002E6257"/>
    <w:rsid w:val="002F0908"/>
    <w:rsid w:val="002F0B20"/>
    <w:rsid w:val="002F0CD1"/>
    <w:rsid w:val="002F1562"/>
    <w:rsid w:val="002F15E8"/>
    <w:rsid w:val="002F188D"/>
    <w:rsid w:val="002F1BED"/>
    <w:rsid w:val="002F208E"/>
    <w:rsid w:val="002F2359"/>
    <w:rsid w:val="002F2C35"/>
    <w:rsid w:val="002F2FCB"/>
    <w:rsid w:val="002F33AA"/>
    <w:rsid w:val="002F3B2F"/>
    <w:rsid w:val="002F4051"/>
    <w:rsid w:val="002F42DF"/>
    <w:rsid w:val="002F43C0"/>
    <w:rsid w:val="002F49B3"/>
    <w:rsid w:val="002F67D8"/>
    <w:rsid w:val="002F69D8"/>
    <w:rsid w:val="002F6C08"/>
    <w:rsid w:val="002F70EA"/>
    <w:rsid w:val="002F793A"/>
    <w:rsid w:val="00300CFC"/>
    <w:rsid w:val="00300D06"/>
    <w:rsid w:val="0030195A"/>
    <w:rsid w:val="00301B66"/>
    <w:rsid w:val="00301EFB"/>
    <w:rsid w:val="00302739"/>
    <w:rsid w:val="00303669"/>
    <w:rsid w:val="0030372A"/>
    <w:rsid w:val="00303B67"/>
    <w:rsid w:val="00303C93"/>
    <w:rsid w:val="003046D0"/>
    <w:rsid w:val="00304AED"/>
    <w:rsid w:val="00304CD7"/>
    <w:rsid w:val="00305F9D"/>
    <w:rsid w:val="003073FF"/>
    <w:rsid w:val="00310000"/>
    <w:rsid w:val="00310BAC"/>
    <w:rsid w:val="0031106B"/>
    <w:rsid w:val="00311A5F"/>
    <w:rsid w:val="00312A42"/>
    <w:rsid w:val="00312A8C"/>
    <w:rsid w:val="00312C8D"/>
    <w:rsid w:val="00312F6E"/>
    <w:rsid w:val="00313C90"/>
    <w:rsid w:val="00314D5E"/>
    <w:rsid w:val="00315052"/>
    <w:rsid w:val="00315607"/>
    <w:rsid w:val="00315F24"/>
    <w:rsid w:val="00315F7E"/>
    <w:rsid w:val="00315FD3"/>
    <w:rsid w:val="003176B6"/>
    <w:rsid w:val="003200BF"/>
    <w:rsid w:val="0032069C"/>
    <w:rsid w:val="00320B80"/>
    <w:rsid w:val="003212C4"/>
    <w:rsid w:val="00321B0C"/>
    <w:rsid w:val="00321C12"/>
    <w:rsid w:val="00321F27"/>
    <w:rsid w:val="00321FF7"/>
    <w:rsid w:val="003225B8"/>
    <w:rsid w:val="00322E43"/>
    <w:rsid w:val="00324231"/>
    <w:rsid w:val="0032457D"/>
    <w:rsid w:val="00324F1D"/>
    <w:rsid w:val="003255E0"/>
    <w:rsid w:val="00325F68"/>
    <w:rsid w:val="0032610A"/>
    <w:rsid w:val="00326DEC"/>
    <w:rsid w:val="00327172"/>
    <w:rsid w:val="00331DC6"/>
    <w:rsid w:val="00331E5A"/>
    <w:rsid w:val="00331FE0"/>
    <w:rsid w:val="003325AE"/>
    <w:rsid w:val="003327E2"/>
    <w:rsid w:val="00333CDB"/>
    <w:rsid w:val="0033550A"/>
    <w:rsid w:val="00335AD6"/>
    <w:rsid w:val="003363A4"/>
    <w:rsid w:val="00336425"/>
    <w:rsid w:val="00336D02"/>
    <w:rsid w:val="00336D59"/>
    <w:rsid w:val="0033739D"/>
    <w:rsid w:val="003379E8"/>
    <w:rsid w:val="00340172"/>
    <w:rsid w:val="00340E93"/>
    <w:rsid w:val="00340EB8"/>
    <w:rsid w:val="003413B4"/>
    <w:rsid w:val="0034165B"/>
    <w:rsid w:val="00341B24"/>
    <w:rsid w:val="00342B7B"/>
    <w:rsid w:val="00342DAC"/>
    <w:rsid w:val="00343511"/>
    <w:rsid w:val="0034393D"/>
    <w:rsid w:val="00344782"/>
    <w:rsid w:val="003448E9"/>
    <w:rsid w:val="003460DA"/>
    <w:rsid w:val="003462B3"/>
    <w:rsid w:val="003462B8"/>
    <w:rsid w:val="0034649C"/>
    <w:rsid w:val="00346B31"/>
    <w:rsid w:val="003471D8"/>
    <w:rsid w:val="0034774C"/>
    <w:rsid w:val="00350250"/>
    <w:rsid w:val="00350493"/>
    <w:rsid w:val="00350B43"/>
    <w:rsid w:val="00351626"/>
    <w:rsid w:val="00353B4C"/>
    <w:rsid w:val="003543E8"/>
    <w:rsid w:val="003563B5"/>
    <w:rsid w:val="00356556"/>
    <w:rsid w:val="00356885"/>
    <w:rsid w:val="0035783B"/>
    <w:rsid w:val="00357DBA"/>
    <w:rsid w:val="00357FCB"/>
    <w:rsid w:val="00360EE2"/>
    <w:rsid w:val="00361C60"/>
    <w:rsid w:val="00361EAB"/>
    <w:rsid w:val="00362B7F"/>
    <w:rsid w:val="00363668"/>
    <w:rsid w:val="00363852"/>
    <w:rsid w:val="00363CD9"/>
    <w:rsid w:val="00363E32"/>
    <w:rsid w:val="00363FA7"/>
    <w:rsid w:val="003641C8"/>
    <w:rsid w:val="0036436F"/>
    <w:rsid w:val="00364452"/>
    <w:rsid w:val="003644DE"/>
    <w:rsid w:val="0036579E"/>
    <w:rsid w:val="003658FC"/>
    <w:rsid w:val="00366DCB"/>
    <w:rsid w:val="00370256"/>
    <w:rsid w:val="00370FD6"/>
    <w:rsid w:val="003711AE"/>
    <w:rsid w:val="003713E3"/>
    <w:rsid w:val="00371C7A"/>
    <w:rsid w:val="00372DA9"/>
    <w:rsid w:val="00373560"/>
    <w:rsid w:val="00373856"/>
    <w:rsid w:val="0037415A"/>
    <w:rsid w:val="003748B9"/>
    <w:rsid w:val="00375162"/>
    <w:rsid w:val="003763BD"/>
    <w:rsid w:val="00376A9E"/>
    <w:rsid w:val="00376C3F"/>
    <w:rsid w:val="00376FA2"/>
    <w:rsid w:val="00376FBA"/>
    <w:rsid w:val="003779E0"/>
    <w:rsid w:val="00377EA2"/>
    <w:rsid w:val="0038002F"/>
    <w:rsid w:val="00380D00"/>
    <w:rsid w:val="003810B6"/>
    <w:rsid w:val="0038260E"/>
    <w:rsid w:val="003829A2"/>
    <w:rsid w:val="003829CD"/>
    <w:rsid w:val="00383877"/>
    <w:rsid w:val="00383917"/>
    <w:rsid w:val="00384A26"/>
    <w:rsid w:val="00386308"/>
    <w:rsid w:val="003863C4"/>
    <w:rsid w:val="00386FAA"/>
    <w:rsid w:val="0038706F"/>
    <w:rsid w:val="00387FB7"/>
    <w:rsid w:val="003907A5"/>
    <w:rsid w:val="00390920"/>
    <w:rsid w:val="00390C98"/>
    <w:rsid w:val="00391118"/>
    <w:rsid w:val="003911D5"/>
    <w:rsid w:val="00391E18"/>
    <w:rsid w:val="00392A72"/>
    <w:rsid w:val="00392D63"/>
    <w:rsid w:val="00393225"/>
    <w:rsid w:val="00393F8C"/>
    <w:rsid w:val="003946F6"/>
    <w:rsid w:val="00394C89"/>
    <w:rsid w:val="00395748"/>
    <w:rsid w:val="0039582D"/>
    <w:rsid w:val="003968CF"/>
    <w:rsid w:val="00396BF5"/>
    <w:rsid w:val="00397AD4"/>
    <w:rsid w:val="00397BC9"/>
    <w:rsid w:val="003A0473"/>
    <w:rsid w:val="003A0C42"/>
    <w:rsid w:val="003A0ECA"/>
    <w:rsid w:val="003A17BD"/>
    <w:rsid w:val="003A19C8"/>
    <w:rsid w:val="003A2395"/>
    <w:rsid w:val="003A30E2"/>
    <w:rsid w:val="003A31AF"/>
    <w:rsid w:val="003A3BB1"/>
    <w:rsid w:val="003A490D"/>
    <w:rsid w:val="003A492B"/>
    <w:rsid w:val="003A4CE9"/>
    <w:rsid w:val="003A4D03"/>
    <w:rsid w:val="003A511A"/>
    <w:rsid w:val="003A5227"/>
    <w:rsid w:val="003A593A"/>
    <w:rsid w:val="003A5DD4"/>
    <w:rsid w:val="003A5F51"/>
    <w:rsid w:val="003A6283"/>
    <w:rsid w:val="003A6566"/>
    <w:rsid w:val="003A6623"/>
    <w:rsid w:val="003A66BF"/>
    <w:rsid w:val="003A6C89"/>
    <w:rsid w:val="003A7643"/>
    <w:rsid w:val="003A7C05"/>
    <w:rsid w:val="003B0074"/>
    <w:rsid w:val="003B00A8"/>
    <w:rsid w:val="003B07BA"/>
    <w:rsid w:val="003B08DB"/>
    <w:rsid w:val="003B0A21"/>
    <w:rsid w:val="003B23D6"/>
    <w:rsid w:val="003B2CBA"/>
    <w:rsid w:val="003B353E"/>
    <w:rsid w:val="003B38B9"/>
    <w:rsid w:val="003B3CA0"/>
    <w:rsid w:val="003B5139"/>
    <w:rsid w:val="003B54CA"/>
    <w:rsid w:val="003B5C1A"/>
    <w:rsid w:val="003B6316"/>
    <w:rsid w:val="003B6981"/>
    <w:rsid w:val="003B7B62"/>
    <w:rsid w:val="003C113C"/>
    <w:rsid w:val="003C1237"/>
    <w:rsid w:val="003C281D"/>
    <w:rsid w:val="003C296D"/>
    <w:rsid w:val="003C430A"/>
    <w:rsid w:val="003C44FD"/>
    <w:rsid w:val="003C4F46"/>
    <w:rsid w:val="003C5C9A"/>
    <w:rsid w:val="003C5D41"/>
    <w:rsid w:val="003C6049"/>
    <w:rsid w:val="003C65E9"/>
    <w:rsid w:val="003D0573"/>
    <w:rsid w:val="003D072C"/>
    <w:rsid w:val="003D0AE3"/>
    <w:rsid w:val="003D209A"/>
    <w:rsid w:val="003D2B8B"/>
    <w:rsid w:val="003D378A"/>
    <w:rsid w:val="003D3EE2"/>
    <w:rsid w:val="003D40F3"/>
    <w:rsid w:val="003D5EDB"/>
    <w:rsid w:val="003D75D6"/>
    <w:rsid w:val="003E021B"/>
    <w:rsid w:val="003E0737"/>
    <w:rsid w:val="003E0824"/>
    <w:rsid w:val="003E12C4"/>
    <w:rsid w:val="003E1C29"/>
    <w:rsid w:val="003E1D4C"/>
    <w:rsid w:val="003E1F3B"/>
    <w:rsid w:val="003E269D"/>
    <w:rsid w:val="003E2BCC"/>
    <w:rsid w:val="003E3158"/>
    <w:rsid w:val="003E3B4F"/>
    <w:rsid w:val="003E3C7D"/>
    <w:rsid w:val="003E3C81"/>
    <w:rsid w:val="003E4B14"/>
    <w:rsid w:val="003E5FFA"/>
    <w:rsid w:val="003E60B4"/>
    <w:rsid w:val="003E634B"/>
    <w:rsid w:val="003E6430"/>
    <w:rsid w:val="003F09F0"/>
    <w:rsid w:val="003F1672"/>
    <w:rsid w:val="003F1988"/>
    <w:rsid w:val="003F3236"/>
    <w:rsid w:val="003F3898"/>
    <w:rsid w:val="003F3FE2"/>
    <w:rsid w:val="003F421D"/>
    <w:rsid w:val="003F42B1"/>
    <w:rsid w:val="003F47AF"/>
    <w:rsid w:val="003F4F48"/>
    <w:rsid w:val="003F54E8"/>
    <w:rsid w:val="003F60A9"/>
    <w:rsid w:val="003F70D5"/>
    <w:rsid w:val="003F75DD"/>
    <w:rsid w:val="003F7C91"/>
    <w:rsid w:val="003F7D37"/>
    <w:rsid w:val="003F7DA0"/>
    <w:rsid w:val="003F7DBF"/>
    <w:rsid w:val="003F7DF8"/>
    <w:rsid w:val="003F7E4A"/>
    <w:rsid w:val="00400196"/>
    <w:rsid w:val="00400671"/>
    <w:rsid w:val="004007D8"/>
    <w:rsid w:val="0040178E"/>
    <w:rsid w:val="00401E9F"/>
    <w:rsid w:val="004020A0"/>
    <w:rsid w:val="00402275"/>
    <w:rsid w:val="0040257D"/>
    <w:rsid w:val="004025D8"/>
    <w:rsid w:val="00403899"/>
    <w:rsid w:val="004041AC"/>
    <w:rsid w:val="00404DCE"/>
    <w:rsid w:val="00405720"/>
    <w:rsid w:val="00405CB6"/>
    <w:rsid w:val="00406946"/>
    <w:rsid w:val="00407A58"/>
    <w:rsid w:val="00410DA1"/>
    <w:rsid w:val="00411C06"/>
    <w:rsid w:val="00411FC2"/>
    <w:rsid w:val="00412532"/>
    <w:rsid w:val="00412756"/>
    <w:rsid w:val="004127C1"/>
    <w:rsid w:val="004128DF"/>
    <w:rsid w:val="00412B2C"/>
    <w:rsid w:val="00413830"/>
    <w:rsid w:val="004138A8"/>
    <w:rsid w:val="004145AA"/>
    <w:rsid w:val="00414A31"/>
    <w:rsid w:val="00414B5C"/>
    <w:rsid w:val="00414EDF"/>
    <w:rsid w:val="00415600"/>
    <w:rsid w:val="004165C2"/>
    <w:rsid w:val="00416A71"/>
    <w:rsid w:val="004175DF"/>
    <w:rsid w:val="00417FDF"/>
    <w:rsid w:val="00422D02"/>
    <w:rsid w:val="00422FCD"/>
    <w:rsid w:val="004233B9"/>
    <w:rsid w:val="0042379E"/>
    <w:rsid w:val="004237F4"/>
    <w:rsid w:val="00423A80"/>
    <w:rsid w:val="00423BE4"/>
    <w:rsid w:val="00424E15"/>
    <w:rsid w:val="00424F3E"/>
    <w:rsid w:val="0042533D"/>
    <w:rsid w:val="00425794"/>
    <w:rsid w:val="00426F5D"/>
    <w:rsid w:val="0042720F"/>
    <w:rsid w:val="00427E70"/>
    <w:rsid w:val="004302B8"/>
    <w:rsid w:val="0043135A"/>
    <w:rsid w:val="0043156F"/>
    <w:rsid w:val="00431ACE"/>
    <w:rsid w:val="0043341D"/>
    <w:rsid w:val="0043342C"/>
    <w:rsid w:val="00433AF1"/>
    <w:rsid w:val="00435345"/>
    <w:rsid w:val="004354A1"/>
    <w:rsid w:val="004354D9"/>
    <w:rsid w:val="00435BDA"/>
    <w:rsid w:val="0043612A"/>
    <w:rsid w:val="004361B8"/>
    <w:rsid w:val="00436346"/>
    <w:rsid w:val="00436546"/>
    <w:rsid w:val="00436A15"/>
    <w:rsid w:val="00437332"/>
    <w:rsid w:val="004377E9"/>
    <w:rsid w:val="00437BE5"/>
    <w:rsid w:val="00441332"/>
    <w:rsid w:val="00441B72"/>
    <w:rsid w:val="0044239A"/>
    <w:rsid w:val="0044472E"/>
    <w:rsid w:val="00444B35"/>
    <w:rsid w:val="00444EA1"/>
    <w:rsid w:val="00444FE2"/>
    <w:rsid w:val="004454D5"/>
    <w:rsid w:val="00445ABA"/>
    <w:rsid w:val="00446AAD"/>
    <w:rsid w:val="00446AC0"/>
    <w:rsid w:val="00447707"/>
    <w:rsid w:val="00447AD9"/>
    <w:rsid w:val="00447FD2"/>
    <w:rsid w:val="004503D7"/>
    <w:rsid w:val="00450E74"/>
    <w:rsid w:val="0045115E"/>
    <w:rsid w:val="00451411"/>
    <w:rsid w:val="00451416"/>
    <w:rsid w:val="004518E5"/>
    <w:rsid w:val="00451D55"/>
    <w:rsid w:val="00452059"/>
    <w:rsid w:val="004528B4"/>
    <w:rsid w:val="00452D3A"/>
    <w:rsid w:val="00453244"/>
    <w:rsid w:val="00453AFE"/>
    <w:rsid w:val="00453C53"/>
    <w:rsid w:val="0045410D"/>
    <w:rsid w:val="00454308"/>
    <w:rsid w:val="00454AE6"/>
    <w:rsid w:val="00454F4B"/>
    <w:rsid w:val="00455300"/>
    <w:rsid w:val="00455A64"/>
    <w:rsid w:val="00455AE6"/>
    <w:rsid w:val="00456E16"/>
    <w:rsid w:val="004575C5"/>
    <w:rsid w:val="0046028D"/>
    <w:rsid w:val="00460B7B"/>
    <w:rsid w:val="00460E5A"/>
    <w:rsid w:val="00461063"/>
    <w:rsid w:val="004618E6"/>
    <w:rsid w:val="0046409F"/>
    <w:rsid w:val="004640E5"/>
    <w:rsid w:val="00464862"/>
    <w:rsid w:val="00464BB4"/>
    <w:rsid w:val="00464FFE"/>
    <w:rsid w:val="00465C62"/>
    <w:rsid w:val="00466667"/>
    <w:rsid w:val="00467F9D"/>
    <w:rsid w:val="00470099"/>
    <w:rsid w:val="0047015A"/>
    <w:rsid w:val="004707EE"/>
    <w:rsid w:val="00471345"/>
    <w:rsid w:val="00471B6C"/>
    <w:rsid w:val="00471DFC"/>
    <w:rsid w:val="0047247D"/>
    <w:rsid w:val="00472A23"/>
    <w:rsid w:val="0047408C"/>
    <w:rsid w:val="0047410A"/>
    <w:rsid w:val="004742A0"/>
    <w:rsid w:val="004742EA"/>
    <w:rsid w:val="00474553"/>
    <w:rsid w:val="00474E0C"/>
    <w:rsid w:val="004758E8"/>
    <w:rsid w:val="00475C6C"/>
    <w:rsid w:val="00476672"/>
    <w:rsid w:val="004768C5"/>
    <w:rsid w:val="00476FD2"/>
    <w:rsid w:val="0047769F"/>
    <w:rsid w:val="00477A4D"/>
    <w:rsid w:val="00477FDD"/>
    <w:rsid w:val="00477FF5"/>
    <w:rsid w:val="00480D3B"/>
    <w:rsid w:val="0048136D"/>
    <w:rsid w:val="00481967"/>
    <w:rsid w:val="004819DD"/>
    <w:rsid w:val="00481E40"/>
    <w:rsid w:val="004824E9"/>
    <w:rsid w:val="004828E6"/>
    <w:rsid w:val="00483AE4"/>
    <w:rsid w:val="00483EAD"/>
    <w:rsid w:val="0048451A"/>
    <w:rsid w:val="004848FB"/>
    <w:rsid w:val="004853FF"/>
    <w:rsid w:val="004854DB"/>
    <w:rsid w:val="004856B8"/>
    <w:rsid w:val="004859CC"/>
    <w:rsid w:val="00486ECA"/>
    <w:rsid w:val="004871C7"/>
    <w:rsid w:val="004879EB"/>
    <w:rsid w:val="00490350"/>
    <w:rsid w:val="00490AD0"/>
    <w:rsid w:val="00490F38"/>
    <w:rsid w:val="00491825"/>
    <w:rsid w:val="0049246C"/>
    <w:rsid w:val="00492723"/>
    <w:rsid w:val="00493236"/>
    <w:rsid w:val="004938AA"/>
    <w:rsid w:val="00494A74"/>
    <w:rsid w:val="00495585"/>
    <w:rsid w:val="00495B5E"/>
    <w:rsid w:val="0049627F"/>
    <w:rsid w:val="0049635A"/>
    <w:rsid w:val="0049641B"/>
    <w:rsid w:val="0049694B"/>
    <w:rsid w:val="00496C7D"/>
    <w:rsid w:val="00497D76"/>
    <w:rsid w:val="00497E32"/>
    <w:rsid w:val="004A1801"/>
    <w:rsid w:val="004A29AD"/>
    <w:rsid w:val="004A2E98"/>
    <w:rsid w:val="004A34ED"/>
    <w:rsid w:val="004A3BFE"/>
    <w:rsid w:val="004A3C6E"/>
    <w:rsid w:val="004A42FF"/>
    <w:rsid w:val="004A452C"/>
    <w:rsid w:val="004A4DDC"/>
    <w:rsid w:val="004A5848"/>
    <w:rsid w:val="004A67EF"/>
    <w:rsid w:val="004B0369"/>
    <w:rsid w:val="004B0B07"/>
    <w:rsid w:val="004B11BE"/>
    <w:rsid w:val="004B17CB"/>
    <w:rsid w:val="004B1B94"/>
    <w:rsid w:val="004B1D41"/>
    <w:rsid w:val="004B23EB"/>
    <w:rsid w:val="004B2769"/>
    <w:rsid w:val="004B30B3"/>
    <w:rsid w:val="004B3A7C"/>
    <w:rsid w:val="004B3ED7"/>
    <w:rsid w:val="004B4907"/>
    <w:rsid w:val="004B4C52"/>
    <w:rsid w:val="004B5135"/>
    <w:rsid w:val="004B54FA"/>
    <w:rsid w:val="004B55BE"/>
    <w:rsid w:val="004B5698"/>
    <w:rsid w:val="004B58F9"/>
    <w:rsid w:val="004B7A07"/>
    <w:rsid w:val="004B7A9C"/>
    <w:rsid w:val="004C0233"/>
    <w:rsid w:val="004C0531"/>
    <w:rsid w:val="004C08BC"/>
    <w:rsid w:val="004C096E"/>
    <w:rsid w:val="004C113E"/>
    <w:rsid w:val="004C1357"/>
    <w:rsid w:val="004C1F3D"/>
    <w:rsid w:val="004C27CD"/>
    <w:rsid w:val="004C2827"/>
    <w:rsid w:val="004C2AEA"/>
    <w:rsid w:val="004C2D34"/>
    <w:rsid w:val="004C2EE6"/>
    <w:rsid w:val="004C4554"/>
    <w:rsid w:val="004C4784"/>
    <w:rsid w:val="004C47E1"/>
    <w:rsid w:val="004C4C10"/>
    <w:rsid w:val="004C542D"/>
    <w:rsid w:val="004C5910"/>
    <w:rsid w:val="004C59C8"/>
    <w:rsid w:val="004C5A9A"/>
    <w:rsid w:val="004C5F8E"/>
    <w:rsid w:val="004C75F6"/>
    <w:rsid w:val="004C79B9"/>
    <w:rsid w:val="004C7D7E"/>
    <w:rsid w:val="004D0111"/>
    <w:rsid w:val="004D01B4"/>
    <w:rsid w:val="004D0C7F"/>
    <w:rsid w:val="004D10B4"/>
    <w:rsid w:val="004D1540"/>
    <w:rsid w:val="004D179A"/>
    <w:rsid w:val="004D35E8"/>
    <w:rsid w:val="004D3E06"/>
    <w:rsid w:val="004D40CB"/>
    <w:rsid w:val="004D46E8"/>
    <w:rsid w:val="004D4944"/>
    <w:rsid w:val="004D4D3A"/>
    <w:rsid w:val="004D4EE1"/>
    <w:rsid w:val="004D57C9"/>
    <w:rsid w:val="004D5FA2"/>
    <w:rsid w:val="004D6D4F"/>
    <w:rsid w:val="004D6EE8"/>
    <w:rsid w:val="004D7223"/>
    <w:rsid w:val="004D766F"/>
    <w:rsid w:val="004D7AFB"/>
    <w:rsid w:val="004D7D38"/>
    <w:rsid w:val="004E034D"/>
    <w:rsid w:val="004E0E36"/>
    <w:rsid w:val="004E1B07"/>
    <w:rsid w:val="004E2D26"/>
    <w:rsid w:val="004E34CE"/>
    <w:rsid w:val="004E421A"/>
    <w:rsid w:val="004E638C"/>
    <w:rsid w:val="004E6A0E"/>
    <w:rsid w:val="004E7E8A"/>
    <w:rsid w:val="004F0D42"/>
    <w:rsid w:val="004F20E8"/>
    <w:rsid w:val="004F299A"/>
    <w:rsid w:val="004F50E8"/>
    <w:rsid w:val="004F63DE"/>
    <w:rsid w:val="004F6967"/>
    <w:rsid w:val="004F755D"/>
    <w:rsid w:val="004F78A1"/>
    <w:rsid w:val="004F7A40"/>
    <w:rsid w:val="004F7BCA"/>
    <w:rsid w:val="0050079A"/>
    <w:rsid w:val="00500C95"/>
    <w:rsid w:val="00500F3B"/>
    <w:rsid w:val="00501185"/>
    <w:rsid w:val="005031FF"/>
    <w:rsid w:val="00503248"/>
    <w:rsid w:val="005050D4"/>
    <w:rsid w:val="00505723"/>
    <w:rsid w:val="0050718E"/>
    <w:rsid w:val="00507FDA"/>
    <w:rsid w:val="00511529"/>
    <w:rsid w:val="00511C3D"/>
    <w:rsid w:val="00513205"/>
    <w:rsid w:val="005133C0"/>
    <w:rsid w:val="00513572"/>
    <w:rsid w:val="00513E10"/>
    <w:rsid w:val="005141BD"/>
    <w:rsid w:val="0051489D"/>
    <w:rsid w:val="005168EC"/>
    <w:rsid w:val="0051703B"/>
    <w:rsid w:val="005174D4"/>
    <w:rsid w:val="0051791B"/>
    <w:rsid w:val="005179E2"/>
    <w:rsid w:val="00521E31"/>
    <w:rsid w:val="005225D8"/>
    <w:rsid w:val="00522666"/>
    <w:rsid w:val="00522723"/>
    <w:rsid w:val="00522AC3"/>
    <w:rsid w:val="00522EBD"/>
    <w:rsid w:val="00522F08"/>
    <w:rsid w:val="00523050"/>
    <w:rsid w:val="0052387A"/>
    <w:rsid w:val="00523921"/>
    <w:rsid w:val="00523935"/>
    <w:rsid w:val="005244DA"/>
    <w:rsid w:val="0052489A"/>
    <w:rsid w:val="00524E4A"/>
    <w:rsid w:val="00524FEA"/>
    <w:rsid w:val="00525029"/>
    <w:rsid w:val="00525168"/>
    <w:rsid w:val="005255A1"/>
    <w:rsid w:val="00525778"/>
    <w:rsid w:val="0053096D"/>
    <w:rsid w:val="00530C13"/>
    <w:rsid w:val="00532AC4"/>
    <w:rsid w:val="0053312F"/>
    <w:rsid w:val="00534A4C"/>
    <w:rsid w:val="00534EEE"/>
    <w:rsid w:val="005354EE"/>
    <w:rsid w:val="0053740E"/>
    <w:rsid w:val="0053788D"/>
    <w:rsid w:val="00537D4C"/>
    <w:rsid w:val="00537FC1"/>
    <w:rsid w:val="0054016F"/>
    <w:rsid w:val="00541216"/>
    <w:rsid w:val="00542DAD"/>
    <w:rsid w:val="00542E79"/>
    <w:rsid w:val="00543093"/>
    <w:rsid w:val="0054423F"/>
    <w:rsid w:val="005442AD"/>
    <w:rsid w:val="005443B1"/>
    <w:rsid w:val="005443D1"/>
    <w:rsid w:val="00544594"/>
    <w:rsid w:val="00544DF4"/>
    <w:rsid w:val="005450D5"/>
    <w:rsid w:val="0054568A"/>
    <w:rsid w:val="00545AF2"/>
    <w:rsid w:val="00545C45"/>
    <w:rsid w:val="00546ECD"/>
    <w:rsid w:val="005478F4"/>
    <w:rsid w:val="0054798F"/>
    <w:rsid w:val="00547C84"/>
    <w:rsid w:val="00547CFC"/>
    <w:rsid w:val="0055035B"/>
    <w:rsid w:val="005505F5"/>
    <w:rsid w:val="00550BF5"/>
    <w:rsid w:val="00550F9C"/>
    <w:rsid w:val="005517E3"/>
    <w:rsid w:val="0055195C"/>
    <w:rsid w:val="005519EA"/>
    <w:rsid w:val="005523DB"/>
    <w:rsid w:val="00552F92"/>
    <w:rsid w:val="00553499"/>
    <w:rsid w:val="0055357B"/>
    <w:rsid w:val="0055369E"/>
    <w:rsid w:val="00553D37"/>
    <w:rsid w:val="0055466A"/>
    <w:rsid w:val="005552BA"/>
    <w:rsid w:val="00555A46"/>
    <w:rsid w:val="00557C47"/>
    <w:rsid w:val="005600BA"/>
    <w:rsid w:val="00560CCF"/>
    <w:rsid w:val="00560D54"/>
    <w:rsid w:val="00561679"/>
    <w:rsid w:val="005632DA"/>
    <w:rsid w:val="00563BE8"/>
    <w:rsid w:val="00563D9E"/>
    <w:rsid w:val="00565E15"/>
    <w:rsid w:val="00566568"/>
    <w:rsid w:val="00566AC3"/>
    <w:rsid w:val="00566DF6"/>
    <w:rsid w:val="00567067"/>
    <w:rsid w:val="005678EC"/>
    <w:rsid w:val="005679E4"/>
    <w:rsid w:val="00567E21"/>
    <w:rsid w:val="0057132E"/>
    <w:rsid w:val="005718C7"/>
    <w:rsid w:val="00571C15"/>
    <w:rsid w:val="00571E8A"/>
    <w:rsid w:val="005724AE"/>
    <w:rsid w:val="00572554"/>
    <w:rsid w:val="0057354D"/>
    <w:rsid w:val="00573DAC"/>
    <w:rsid w:val="00574845"/>
    <w:rsid w:val="00574873"/>
    <w:rsid w:val="005748F6"/>
    <w:rsid w:val="00574BF2"/>
    <w:rsid w:val="00575835"/>
    <w:rsid w:val="00576200"/>
    <w:rsid w:val="005768CC"/>
    <w:rsid w:val="005770B2"/>
    <w:rsid w:val="00577195"/>
    <w:rsid w:val="00577517"/>
    <w:rsid w:val="00580734"/>
    <w:rsid w:val="00580B83"/>
    <w:rsid w:val="005814EB"/>
    <w:rsid w:val="00581C8E"/>
    <w:rsid w:val="005827F9"/>
    <w:rsid w:val="00583E59"/>
    <w:rsid w:val="0058487F"/>
    <w:rsid w:val="00584B2D"/>
    <w:rsid w:val="0058509A"/>
    <w:rsid w:val="00585177"/>
    <w:rsid w:val="00585354"/>
    <w:rsid w:val="00586A30"/>
    <w:rsid w:val="00586F7C"/>
    <w:rsid w:val="00587348"/>
    <w:rsid w:val="005874F7"/>
    <w:rsid w:val="005875A0"/>
    <w:rsid w:val="00590826"/>
    <w:rsid w:val="00590BA4"/>
    <w:rsid w:val="00591517"/>
    <w:rsid w:val="0059152E"/>
    <w:rsid w:val="00591A64"/>
    <w:rsid w:val="00591C28"/>
    <w:rsid w:val="00592F1F"/>
    <w:rsid w:val="00593E85"/>
    <w:rsid w:val="0059402C"/>
    <w:rsid w:val="00595535"/>
    <w:rsid w:val="00595AC5"/>
    <w:rsid w:val="005961D6"/>
    <w:rsid w:val="00596997"/>
    <w:rsid w:val="00597529"/>
    <w:rsid w:val="005A01A9"/>
    <w:rsid w:val="005A06F5"/>
    <w:rsid w:val="005A0987"/>
    <w:rsid w:val="005A1788"/>
    <w:rsid w:val="005A3251"/>
    <w:rsid w:val="005A38EE"/>
    <w:rsid w:val="005A3A12"/>
    <w:rsid w:val="005A42BD"/>
    <w:rsid w:val="005A546F"/>
    <w:rsid w:val="005A5EC9"/>
    <w:rsid w:val="005A6D46"/>
    <w:rsid w:val="005A7AE9"/>
    <w:rsid w:val="005B15E3"/>
    <w:rsid w:val="005B2D46"/>
    <w:rsid w:val="005B3301"/>
    <w:rsid w:val="005B3826"/>
    <w:rsid w:val="005B408E"/>
    <w:rsid w:val="005B4111"/>
    <w:rsid w:val="005B66B9"/>
    <w:rsid w:val="005B72D3"/>
    <w:rsid w:val="005C0598"/>
    <w:rsid w:val="005C06F5"/>
    <w:rsid w:val="005C2EA1"/>
    <w:rsid w:val="005C3492"/>
    <w:rsid w:val="005C4684"/>
    <w:rsid w:val="005C57B7"/>
    <w:rsid w:val="005C6646"/>
    <w:rsid w:val="005C6B11"/>
    <w:rsid w:val="005C6B6D"/>
    <w:rsid w:val="005C73BD"/>
    <w:rsid w:val="005C7EBF"/>
    <w:rsid w:val="005D0CA4"/>
    <w:rsid w:val="005D0EFE"/>
    <w:rsid w:val="005D19C7"/>
    <w:rsid w:val="005D34A7"/>
    <w:rsid w:val="005D35FC"/>
    <w:rsid w:val="005D38D3"/>
    <w:rsid w:val="005D4420"/>
    <w:rsid w:val="005D44C7"/>
    <w:rsid w:val="005D56D2"/>
    <w:rsid w:val="005D5E02"/>
    <w:rsid w:val="005D6008"/>
    <w:rsid w:val="005D68DD"/>
    <w:rsid w:val="005D6A7C"/>
    <w:rsid w:val="005D7529"/>
    <w:rsid w:val="005D7854"/>
    <w:rsid w:val="005D7A51"/>
    <w:rsid w:val="005E021C"/>
    <w:rsid w:val="005E0629"/>
    <w:rsid w:val="005E0A0F"/>
    <w:rsid w:val="005E167D"/>
    <w:rsid w:val="005E2685"/>
    <w:rsid w:val="005E3B3B"/>
    <w:rsid w:val="005E44A7"/>
    <w:rsid w:val="005E46D3"/>
    <w:rsid w:val="005E48B1"/>
    <w:rsid w:val="005E53C0"/>
    <w:rsid w:val="005E561F"/>
    <w:rsid w:val="005E5C89"/>
    <w:rsid w:val="005E60A8"/>
    <w:rsid w:val="005E7D5C"/>
    <w:rsid w:val="005F0531"/>
    <w:rsid w:val="005F0700"/>
    <w:rsid w:val="005F0F3D"/>
    <w:rsid w:val="005F14AC"/>
    <w:rsid w:val="005F158E"/>
    <w:rsid w:val="005F165C"/>
    <w:rsid w:val="005F1A17"/>
    <w:rsid w:val="005F26CA"/>
    <w:rsid w:val="005F3525"/>
    <w:rsid w:val="005F3BA9"/>
    <w:rsid w:val="005F3BD1"/>
    <w:rsid w:val="005F4CE8"/>
    <w:rsid w:val="005F4CEB"/>
    <w:rsid w:val="005F4DDA"/>
    <w:rsid w:val="005F4DE2"/>
    <w:rsid w:val="005F5397"/>
    <w:rsid w:val="005F551C"/>
    <w:rsid w:val="005F5F3C"/>
    <w:rsid w:val="005F6002"/>
    <w:rsid w:val="005F6AB0"/>
    <w:rsid w:val="005F718F"/>
    <w:rsid w:val="005F764D"/>
    <w:rsid w:val="00600017"/>
    <w:rsid w:val="0060039D"/>
    <w:rsid w:val="006009AD"/>
    <w:rsid w:val="006010A7"/>
    <w:rsid w:val="00601C6F"/>
    <w:rsid w:val="006023ED"/>
    <w:rsid w:val="00602545"/>
    <w:rsid w:val="00602788"/>
    <w:rsid w:val="00602819"/>
    <w:rsid w:val="00602A4E"/>
    <w:rsid w:val="00603025"/>
    <w:rsid w:val="006030D9"/>
    <w:rsid w:val="0060365D"/>
    <w:rsid w:val="0060377C"/>
    <w:rsid w:val="006037E8"/>
    <w:rsid w:val="006043F3"/>
    <w:rsid w:val="00604BC8"/>
    <w:rsid w:val="006065FB"/>
    <w:rsid w:val="00606705"/>
    <w:rsid w:val="00606A7D"/>
    <w:rsid w:val="00607332"/>
    <w:rsid w:val="006108AF"/>
    <w:rsid w:val="00612822"/>
    <w:rsid w:val="0061424E"/>
    <w:rsid w:val="00614361"/>
    <w:rsid w:val="0061449D"/>
    <w:rsid w:val="0061534A"/>
    <w:rsid w:val="006157CE"/>
    <w:rsid w:val="006157D8"/>
    <w:rsid w:val="00615A49"/>
    <w:rsid w:val="00616406"/>
    <w:rsid w:val="00616527"/>
    <w:rsid w:val="00616AB6"/>
    <w:rsid w:val="00616EC5"/>
    <w:rsid w:val="006179DE"/>
    <w:rsid w:val="00617A66"/>
    <w:rsid w:val="00617E66"/>
    <w:rsid w:val="00620885"/>
    <w:rsid w:val="00620FA7"/>
    <w:rsid w:val="00621E58"/>
    <w:rsid w:val="00623011"/>
    <w:rsid w:val="00623F52"/>
    <w:rsid w:val="00624000"/>
    <w:rsid w:val="0062453D"/>
    <w:rsid w:val="006248A1"/>
    <w:rsid w:val="00624EBC"/>
    <w:rsid w:val="006260F4"/>
    <w:rsid w:val="006262A8"/>
    <w:rsid w:val="00626CF4"/>
    <w:rsid w:val="00627710"/>
    <w:rsid w:val="00627A4F"/>
    <w:rsid w:val="00627A67"/>
    <w:rsid w:val="006316AE"/>
    <w:rsid w:val="006317BA"/>
    <w:rsid w:val="00631DA0"/>
    <w:rsid w:val="006322FC"/>
    <w:rsid w:val="00632AAE"/>
    <w:rsid w:val="00632F67"/>
    <w:rsid w:val="00633297"/>
    <w:rsid w:val="00633F77"/>
    <w:rsid w:val="0063423C"/>
    <w:rsid w:val="0063452E"/>
    <w:rsid w:val="0063469E"/>
    <w:rsid w:val="00635962"/>
    <w:rsid w:val="00635D8A"/>
    <w:rsid w:val="00636FAF"/>
    <w:rsid w:val="0064028E"/>
    <w:rsid w:val="006403F1"/>
    <w:rsid w:val="00640459"/>
    <w:rsid w:val="00640883"/>
    <w:rsid w:val="00640CD2"/>
    <w:rsid w:val="0064100A"/>
    <w:rsid w:val="0064144E"/>
    <w:rsid w:val="00641906"/>
    <w:rsid w:val="00642696"/>
    <w:rsid w:val="00642CCC"/>
    <w:rsid w:val="00642E4C"/>
    <w:rsid w:val="00644C66"/>
    <w:rsid w:val="00644C8E"/>
    <w:rsid w:val="00644F44"/>
    <w:rsid w:val="00645576"/>
    <w:rsid w:val="006455E3"/>
    <w:rsid w:val="00645708"/>
    <w:rsid w:val="0064580F"/>
    <w:rsid w:val="00645B81"/>
    <w:rsid w:val="00646251"/>
    <w:rsid w:val="00646B2D"/>
    <w:rsid w:val="00647BEB"/>
    <w:rsid w:val="00647E2D"/>
    <w:rsid w:val="006509E6"/>
    <w:rsid w:val="00650D60"/>
    <w:rsid w:val="0065202B"/>
    <w:rsid w:val="00652B82"/>
    <w:rsid w:val="00652D75"/>
    <w:rsid w:val="00653461"/>
    <w:rsid w:val="00653950"/>
    <w:rsid w:val="00653AB3"/>
    <w:rsid w:val="006540A0"/>
    <w:rsid w:val="00654106"/>
    <w:rsid w:val="00654CAF"/>
    <w:rsid w:val="00655212"/>
    <w:rsid w:val="006555A8"/>
    <w:rsid w:val="00656EE3"/>
    <w:rsid w:val="00656F8B"/>
    <w:rsid w:val="00660113"/>
    <w:rsid w:val="00660699"/>
    <w:rsid w:val="00660993"/>
    <w:rsid w:val="006617AA"/>
    <w:rsid w:val="00661A7C"/>
    <w:rsid w:val="00662B32"/>
    <w:rsid w:val="00662BFB"/>
    <w:rsid w:val="00662F7D"/>
    <w:rsid w:val="0066366C"/>
    <w:rsid w:val="006642F4"/>
    <w:rsid w:val="00664C43"/>
    <w:rsid w:val="0066579E"/>
    <w:rsid w:val="00665C4F"/>
    <w:rsid w:val="00666072"/>
    <w:rsid w:val="00666521"/>
    <w:rsid w:val="00666996"/>
    <w:rsid w:val="00666ACA"/>
    <w:rsid w:val="00667375"/>
    <w:rsid w:val="006674D7"/>
    <w:rsid w:val="006676CD"/>
    <w:rsid w:val="00667710"/>
    <w:rsid w:val="00667844"/>
    <w:rsid w:val="00667E4B"/>
    <w:rsid w:val="006701F4"/>
    <w:rsid w:val="0067024E"/>
    <w:rsid w:val="00670927"/>
    <w:rsid w:val="00670C4C"/>
    <w:rsid w:val="00670D20"/>
    <w:rsid w:val="00671367"/>
    <w:rsid w:val="00671B8C"/>
    <w:rsid w:val="006722CF"/>
    <w:rsid w:val="0067320A"/>
    <w:rsid w:val="006737E0"/>
    <w:rsid w:val="0067381C"/>
    <w:rsid w:val="0067461E"/>
    <w:rsid w:val="00675546"/>
    <w:rsid w:val="006755C4"/>
    <w:rsid w:val="00675C90"/>
    <w:rsid w:val="00676191"/>
    <w:rsid w:val="0067647C"/>
    <w:rsid w:val="006768EC"/>
    <w:rsid w:val="006774FD"/>
    <w:rsid w:val="00677E0F"/>
    <w:rsid w:val="0068287E"/>
    <w:rsid w:val="006829C8"/>
    <w:rsid w:val="00682D27"/>
    <w:rsid w:val="006834B9"/>
    <w:rsid w:val="00683AB6"/>
    <w:rsid w:val="0068461B"/>
    <w:rsid w:val="00684A71"/>
    <w:rsid w:val="00684C25"/>
    <w:rsid w:val="00685612"/>
    <w:rsid w:val="0068572D"/>
    <w:rsid w:val="006860E8"/>
    <w:rsid w:val="006861CA"/>
    <w:rsid w:val="00686547"/>
    <w:rsid w:val="00686CDB"/>
    <w:rsid w:val="00687223"/>
    <w:rsid w:val="00687A67"/>
    <w:rsid w:val="006904C7"/>
    <w:rsid w:val="0069063A"/>
    <w:rsid w:val="0069073E"/>
    <w:rsid w:val="00690E2D"/>
    <w:rsid w:val="00691320"/>
    <w:rsid w:val="00691F50"/>
    <w:rsid w:val="00692EA7"/>
    <w:rsid w:val="00692F8C"/>
    <w:rsid w:val="0069430C"/>
    <w:rsid w:val="006948B8"/>
    <w:rsid w:val="006952D3"/>
    <w:rsid w:val="00695868"/>
    <w:rsid w:val="00695F4D"/>
    <w:rsid w:val="0069669E"/>
    <w:rsid w:val="006973DB"/>
    <w:rsid w:val="0069790C"/>
    <w:rsid w:val="00697EA6"/>
    <w:rsid w:val="00697FEF"/>
    <w:rsid w:val="006A02A0"/>
    <w:rsid w:val="006A06E3"/>
    <w:rsid w:val="006A0C5B"/>
    <w:rsid w:val="006A0E1A"/>
    <w:rsid w:val="006A107C"/>
    <w:rsid w:val="006A157C"/>
    <w:rsid w:val="006A2779"/>
    <w:rsid w:val="006A28C0"/>
    <w:rsid w:val="006A2F4F"/>
    <w:rsid w:val="006A2FEE"/>
    <w:rsid w:val="006A3174"/>
    <w:rsid w:val="006A4285"/>
    <w:rsid w:val="006A4691"/>
    <w:rsid w:val="006A46B0"/>
    <w:rsid w:val="006A46D5"/>
    <w:rsid w:val="006A4CE2"/>
    <w:rsid w:val="006A5380"/>
    <w:rsid w:val="006A5417"/>
    <w:rsid w:val="006A59A5"/>
    <w:rsid w:val="006A5FE7"/>
    <w:rsid w:val="006A6D63"/>
    <w:rsid w:val="006A6DA7"/>
    <w:rsid w:val="006A729A"/>
    <w:rsid w:val="006A745B"/>
    <w:rsid w:val="006A7777"/>
    <w:rsid w:val="006A7A13"/>
    <w:rsid w:val="006B03DD"/>
    <w:rsid w:val="006B0DDB"/>
    <w:rsid w:val="006B12F1"/>
    <w:rsid w:val="006B1C77"/>
    <w:rsid w:val="006B20CB"/>
    <w:rsid w:val="006B30BD"/>
    <w:rsid w:val="006B3687"/>
    <w:rsid w:val="006B36E6"/>
    <w:rsid w:val="006B40AF"/>
    <w:rsid w:val="006B5646"/>
    <w:rsid w:val="006B57AB"/>
    <w:rsid w:val="006B5B19"/>
    <w:rsid w:val="006B5B60"/>
    <w:rsid w:val="006B6273"/>
    <w:rsid w:val="006B64EF"/>
    <w:rsid w:val="006B6764"/>
    <w:rsid w:val="006B67FC"/>
    <w:rsid w:val="006B700F"/>
    <w:rsid w:val="006B7108"/>
    <w:rsid w:val="006B7695"/>
    <w:rsid w:val="006B7A36"/>
    <w:rsid w:val="006B7F42"/>
    <w:rsid w:val="006C05ED"/>
    <w:rsid w:val="006C0F4E"/>
    <w:rsid w:val="006C2D24"/>
    <w:rsid w:val="006C2EEA"/>
    <w:rsid w:val="006C3083"/>
    <w:rsid w:val="006C4D15"/>
    <w:rsid w:val="006C51D8"/>
    <w:rsid w:val="006C56DB"/>
    <w:rsid w:val="006C593F"/>
    <w:rsid w:val="006C594F"/>
    <w:rsid w:val="006C6223"/>
    <w:rsid w:val="006C64DF"/>
    <w:rsid w:val="006D004A"/>
    <w:rsid w:val="006D0123"/>
    <w:rsid w:val="006D03AB"/>
    <w:rsid w:val="006D0879"/>
    <w:rsid w:val="006D0F3D"/>
    <w:rsid w:val="006D1566"/>
    <w:rsid w:val="006D1600"/>
    <w:rsid w:val="006D21CB"/>
    <w:rsid w:val="006D2BFF"/>
    <w:rsid w:val="006D2F5A"/>
    <w:rsid w:val="006D349A"/>
    <w:rsid w:val="006D3784"/>
    <w:rsid w:val="006D38D4"/>
    <w:rsid w:val="006D3D0B"/>
    <w:rsid w:val="006D3DEF"/>
    <w:rsid w:val="006D4526"/>
    <w:rsid w:val="006D45B5"/>
    <w:rsid w:val="006D479C"/>
    <w:rsid w:val="006D490E"/>
    <w:rsid w:val="006D4EBE"/>
    <w:rsid w:val="006D516A"/>
    <w:rsid w:val="006D5190"/>
    <w:rsid w:val="006D54BE"/>
    <w:rsid w:val="006D574C"/>
    <w:rsid w:val="006D6086"/>
    <w:rsid w:val="006D6D94"/>
    <w:rsid w:val="006D74B5"/>
    <w:rsid w:val="006D7828"/>
    <w:rsid w:val="006D7A9A"/>
    <w:rsid w:val="006E004B"/>
    <w:rsid w:val="006E01AF"/>
    <w:rsid w:val="006E0DBD"/>
    <w:rsid w:val="006E1BCA"/>
    <w:rsid w:val="006E2229"/>
    <w:rsid w:val="006E2568"/>
    <w:rsid w:val="006E34DC"/>
    <w:rsid w:val="006E3585"/>
    <w:rsid w:val="006E399E"/>
    <w:rsid w:val="006E3FF1"/>
    <w:rsid w:val="006E4AED"/>
    <w:rsid w:val="006E58A5"/>
    <w:rsid w:val="006E5903"/>
    <w:rsid w:val="006E664A"/>
    <w:rsid w:val="006E7579"/>
    <w:rsid w:val="006F11D6"/>
    <w:rsid w:val="006F123B"/>
    <w:rsid w:val="006F2B69"/>
    <w:rsid w:val="006F3C21"/>
    <w:rsid w:val="006F3CE4"/>
    <w:rsid w:val="006F3D4A"/>
    <w:rsid w:val="006F404C"/>
    <w:rsid w:val="006F4D47"/>
    <w:rsid w:val="006F4D78"/>
    <w:rsid w:val="006F4ED7"/>
    <w:rsid w:val="006F52E8"/>
    <w:rsid w:val="006F738F"/>
    <w:rsid w:val="006F7E92"/>
    <w:rsid w:val="007000AD"/>
    <w:rsid w:val="00700487"/>
    <w:rsid w:val="00700514"/>
    <w:rsid w:val="00700920"/>
    <w:rsid w:val="00700E03"/>
    <w:rsid w:val="007012BA"/>
    <w:rsid w:val="00701404"/>
    <w:rsid w:val="0070168B"/>
    <w:rsid w:val="00701AC6"/>
    <w:rsid w:val="00702D87"/>
    <w:rsid w:val="00702D9F"/>
    <w:rsid w:val="00702E16"/>
    <w:rsid w:val="00702F86"/>
    <w:rsid w:val="00703E13"/>
    <w:rsid w:val="00703ED8"/>
    <w:rsid w:val="007040A7"/>
    <w:rsid w:val="007043F3"/>
    <w:rsid w:val="0070440B"/>
    <w:rsid w:val="007044EA"/>
    <w:rsid w:val="00704560"/>
    <w:rsid w:val="0070475C"/>
    <w:rsid w:val="00704C9B"/>
    <w:rsid w:val="00705319"/>
    <w:rsid w:val="00705534"/>
    <w:rsid w:val="0070574A"/>
    <w:rsid w:val="00705942"/>
    <w:rsid w:val="00705C15"/>
    <w:rsid w:val="00706065"/>
    <w:rsid w:val="00706929"/>
    <w:rsid w:val="00706BD2"/>
    <w:rsid w:val="00706F03"/>
    <w:rsid w:val="00710385"/>
    <w:rsid w:val="00710C19"/>
    <w:rsid w:val="00712AE7"/>
    <w:rsid w:val="00712B45"/>
    <w:rsid w:val="00712F9E"/>
    <w:rsid w:val="0071310B"/>
    <w:rsid w:val="00713498"/>
    <w:rsid w:val="007137C0"/>
    <w:rsid w:val="00714957"/>
    <w:rsid w:val="00714D49"/>
    <w:rsid w:val="00714E4A"/>
    <w:rsid w:val="00715194"/>
    <w:rsid w:val="0071530A"/>
    <w:rsid w:val="00715A6A"/>
    <w:rsid w:val="0071614A"/>
    <w:rsid w:val="007161EC"/>
    <w:rsid w:val="007163C5"/>
    <w:rsid w:val="00716586"/>
    <w:rsid w:val="00716607"/>
    <w:rsid w:val="00717B54"/>
    <w:rsid w:val="00720140"/>
    <w:rsid w:val="007203E9"/>
    <w:rsid w:val="00720CC4"/>
    <w:rsid w:val="00721125"/>
    <w:rsid w:val="0072119C"/>
    <w:rsid w:val="007213F4"/>
    <w:rsid w:val="007232DF"/>
    <w:rsid w:val="00723CFC"/>
    <w:rsid w:val="00723F8C"/>
    <w:rsid w:val="007240A9"/>
    <w:rsid w:val="00724171"/>
    <w:rsid w:val="00724BF6"/>
    <w:rsid w:val="00724DB3"/>
    <w:rsid w:val="00724E1F"/>
    <w:rsid w:val="007250A6"/>
    <w:rsid w:val="00725700"/>
    <w:rsid w:val="007261D0"/>
    <w:rsid w:val="00726985"/>
    <w:rsid w:val="00726D5C"/>
    <w:rsid w:val="007270DB"/>
    <w:rsid w:val="00727359"/>
    <w:rsid w:val="00730B50"/>
    <w:rsid w:val="007326D8"/>
    <w:rsid w:val="0073296F"/>
    <w:rsid w:val="00733D0A"/>
    <w:rsid w:val="00733F91"/>
    <w:rsid w:val="00734C57"/>
    <w:rsid w:val="00734D36"/>
    <w:rsid w:val="0073618D"/>
    <w:rsid w:val="0073663C"/>
    <w:rsid w:val="00736E3A"/>
    <w:rsid w:val="0073735B"/>
    <w:rsid w:val="00737D02"/>
    <w:rsid w:val="00737F82"/>
    <w:rsid w:val="007408AD"/>
    <w:rsid w:val="007413D9"/>
    <w:rsid w:val="00741B06"/>
    <w:rsid w:val="00742836"/>
    <w:rsid w:val="0074390B"/>
    <w:rsid w:val="00743ACC"/>
    <w:rsid w:val="007444D1"/>
    <w:rsid w:val="007448C3"/>
    <w:rsid w:val="00745739"/>
    <w:rsid w:val="00745A04"/>
    <w:rsid w:val="007462FD"/>
    <w:rsid w:val="00746928"/>
    <w:rsid w:val="00747511"/>
    <w:rsid w:val="00747CF5"/>
    <w:rsid w:val="0075088B"/>
    <w:rsid w:val="00750C84"/>
    <w:rsid w:val="0075280F"/>
    <w:rsid w:val="00752AF8"/>
    <w:rsid w:val="00752B69"/>
    <w:rsid w:val="007532FF"/>
    <w:rsid w:val="007543A1"/>
    <w:rsid w:val="00755D41"/>
    <w:rsid w:val="007561FF"/>
    <w:rsid w:val="00756B82"/>
    <w:rsid w:val="00756DB3"/>
    <w:rsid w:val="00756DF7"/>
    <w:rsid w:val="00756E6C"/>
    <w:rsid w:val="00757018"/>
    <w:rsid w:val="00757247"/>
    <w:rsid w:val="0075726B"/>
    <w:rsid w:val="0075731A"/>
    <w:rsid w:val="0075796A"/>
    <w:rsid w:val="00760499"/>
    <w:rsid w:val="00760B7B"/>
    <w:rsid w:val="007610DE"/>
    <w:rsid w:val="00761917"/>
    <w:rsid w:val="00761CD5"/>
    <w:rsid w:val="00763463"/>
    <w:rsid w:val="00763571"/>
    <w:rsid w:val="00763600"/>
    <w:rsid w:val="00763AE3"/>
    <w:rsid w:val="00763BE4"/>
    <w:rsid w:val="007649A9"/>
    <w:rsid w:val="00764D6C"/>
    <w:rsid w:val="00765350"/>
    <w:rsid w:val="00765A03"/>
    <w:rsid w:val="00765DC6"/>
    <w:rsid w:val="007665DD"/>
    <w:rsid w:val="007668EE"/>
    <w:rsid w:val="00766D62"/>
    <w:rsid w:val="00770403"/>
    <w:rsid w:val="00770BB1"/>
    <w:rsid w:val="00771110"/>
    <w:rsid w:val="00771171"/>
    <w:rsid w:val="007715E9"/>
    <w:rsid w:val="00771AF6"/>
    <w:rsid w:val="0077202C"/>
    <w:rsid w:val="0077309C"/>
    <w:rsid w:val="00773C42"/>
    <w:rsid w:val="00773E35"/>
    <w:rsid w:val="00774050"/>
    <w:rsid w:val="0077485B"/>
    <w:rsid w:val="00774A91"/>
    <w:rsid w:val="0077524D"/>
    <w:rsid w:val="00775660"/>
    <w:rsid w:val="007759D8"/>
    <w:rsid w:val="00775C6F"/>
    <w:rsid w:val="0077611D"/>
    <w:rsid w:val="007764DC"/>
    <w:rsid w:val="007775C0"/>
    <w:rsid w:val="00777CB9"/>
    <w:rsid w:val="0078049E"/>
    <w:rsid w:val="007806BF"/>
    <w:rsid w:val="007808C0"/>
    <w:rsid w:val="0078166B"/>
    <w:rsid w:val="00782922"/>
    <w:rsid w:val="00783339"/>
    <w:rsid w:val="0078395A"/>
    <w:rsid w:val="00783C66"/>
    <w:rsid w:val="00783EEE"/>
    <w:rsid w:val="00783FA4"/>
    <w:rsid w:val="00784436"/>
    <w:rsid w:val="0078459F"/>
    <w:rsid w:val="00784650"/>
    <w:rsid w:val="007853AE"/>
    <w:rsid w:val="00785424"/>
    <w:rsid w:val="00785683"/>
    <w:rsid w:val="0078589E"/>
    <w:rsid w:val="00786712"/>
    <w:rsid w:val="00786769"/>
    <w:rsid w:val="00787C32"/>
    <w:rsid w:val="00790184"/>
    <w:rsid w:val="00790306"/>
    <w:rsid w:val="00791E66"/>
    <w:rsid w:val="00792AFD"/>
    <w:rsid w:val="00793D19"/>
    <w:rsid w:val="00794222"/>
    <w:rsid w:val="00794539"/>
    <w:rsid w:val="00794595"/>
    <w:rsid w:val="007946A2"/>
    <w:rsid w:val="00795290"/>
    <w:rsid w:val="00795A99"/>
    <w:rsid w:val="00795AD5"/>
    <w:rsid w:val="007961F5"/>
    <w:rsid w:val="0079628B"/>
    <w:rsid w:val="007967ED"/>
    <w:rsid w:val="00796A5A"/>
    <w:rsid w:val="00796D5A"/>
    <w:rsid w:val="00797BCC"/>
    <w:rsid w:val="007A065B"/>
    <w:rsid w:val="007A075B"/>
    <w:rsid w:val="007A0DA1"/>
    <w:rsid w:val="007A108C"/>
    <w:rsid w:val="007A12CD"/>
    <w:rsid w:val="007A1EDC"/>
    <w:rsid w:val="007A1FF6"/>
    <w:rsid w:val="007A231C"/>
    <w:rsid w:val="007A2329"/>
    <w:rsid w:val="007A2DA7"/>
    <w:rsid w:val="007A4248"/>
    <w:rsid w:val="007A449E"/>
    <w:rsid w:val="007A4580"/>
    <w:rsid w:val="007A4868"/>
    <w:rsid w:val="007A4989"/>
    <w:rsid w:val="007A550A"/>
    <w:rsid w:val="007A5720"/>
    <w:rsid w:val="007A5796"/>
    <w:rsid w:val="007A596C"/>
    <w:rsid w:val="007A61BE"/>
    <w:rsid w:val="007A69D8"/>
    <w:rsid w:val="007A71A9"/>
    <w:rsid w:val="007A73E9"/>
    <w:rsid w:val="007A7640"/>
    <w:rsid w:val="007B0D91"/>
    <w:rsid w:val="007B11F1"/>
    <w:rsid w:val="007B1708"/>
    <w:rsid w:val="007B1C48"/>
    <w:rsid w:val="007B2162"/>
    <w:rsid w:val="007B21A8"/>
    <w:rsid w:val="007B2455"/>
    <w:rsid w:val="007B2468"/>
    <w:rsid w:val="007B30AB"/>
    <w:rsid w:val="007B330F"/>
    <w:rsid w:val="007B371D"/>
    <w:rsid w:val="007B3E22"/>
    <w:rsid w:val="007B3F46"/>
    <w:rsid w:val="007B41C9"/>
    <w:rsid w:val="007B4D83"/>
    <w:rsid w:val="007B529F"/>
    <w:rsid w:val="007B5623"/>
    <w:rsid w:val="007B5A28"/>
    <w:rsid w:val="007B6B55"/>
    <w:rsid w:val="007B6DB8"/>
    <w:rsid w:val="007C00ED"/>
    <w:rsid w:val="007C02CF"/>
    <w:rsid w:val="007C031D"/>
    <w:rsid w:val="007C0957"/>
    <w:rsid w:val="007C0D5A"/>
    <w:rsid w:val="007C0FFE"/>
    <w:rsid w:val="007C1811"/>
    <w:rsid w:val="007C1EB1"/>
    <w:rsid w:val="007C204B"/>
    <w:rsid w:val="007C22B4"/>
    <w:rsid w:val="007C243C"/>
    <w:rsid w:val="007C2530"/>
    <w:rsid w:val="007C26E3"/>
    <w:rsid w:val="007C295D"/>
    <w:rsid w:val="007C2B80"/>
    <w:rsid w:val="007C401B"/>
    <w:rsid w:val="007C42D1"/>
    <w:rsid w:val="007C4B84"/>
    <w:rsid w:val="007C52BF"/>
    <w:rsid w:val="007C5642"/>
    <w:rsid w:val="007C56F6"/>
    <w:rsid w:val="007C6905"/>
    <w:rsid w:val="007C6E33"/>
    <w:rsid w:val="007D1086"/>
    <w:rsid w:val="007D1F00"/>
    <w:rsid w:val="007D2225"/>
    <w:rsid w:val="007D2B0E"/>
    <w:rsid w:val="007D34FA"/>
    <w:rsid w:val="007D39DA"/>
    <w:rsid w:val="007D40ED"/>
    <w:rsid w:val="007D48A4"/>
    <w:rsid w:val="007D4CE3"/>
    <w:rsid w:val="007D4FFB"/>
    <w:rsid w:val="007D607C"/>
    <w:rsid w:val="007D62B4"/>
    <w:rsid w:val="007D6D26"/>
    <w:rsid w:val="007D7FB0"/>
    <w:rsid w:val="007E03C2"/>
    <w:rsid w:val="007E03CC"/>
    <w:rsid w:val="007E0776"/>
    <w:rsid w:val="007E098B"/>
    <w:rsid w:val="007E0FF8"/>
    <w:rsid w:val="007E1152"/>
    <w:rsid w:val="007E1D11"/>
    <w:rsid w:val="007E1D65"/>
    <w:rsid w:val="007E1E78"/>
    <w:rsid w:val="007E2266"/>
    <w:rsid w:val="007E2480"/>
    <w:rsid w:val="007E284F"/>
    <w:rsid w:val="007E2AA3"/>
    <w:rsid w:val="007E2D10"/>
    <w:rsid w:val="007E2DF3"/>
    <w:rsid w:val="007E31BF"/>
    <w:rsid w:val="007E3352"/>
    <w:rsid w:val="007E4789"/>
    <w:rsid w:val="007E53C7"/>
    <w:rsid w:val="007E5417"/>
    <w:rsid w:val="007E5702"/>
    <w:rsid w:val="007E66B9"/>
    <w:rsid w:val="007F066A"/>
    <w:rsid w:val="007F07AF"/>
    <w:rsid w:val="007F1348"/>
    <w:rsid w:val="007F1C17"/>
    <w:rsid w:val="007F244A"/>
    <w:rsid w:val="007F359B"/>
    <w:rsid w:val="007F4093"/>
    <w:rsid w:val="007F4130"/>
    <w:rsid w:val="007F47DB"/>
    <w:rsid w:val="007F5375"/>
    <w:rsid w:val="007F54DC"/>
    <w:rsid w:val="007F568B"/>
    <w:rsid w:val="007F5EF0"/>
    <w:rsid w:val="007F6303"/>
    <w:rsid w:val="007F649E"/>
    <w:rsid w:val="007F6521"/>
    <w:rsid w:val="007F6623"/>
    <w:rsid w:val="007F6F0D"/>
    <w:rsid w:val="007F7B30"/>
    <w:rsid w:val="008002C8"/>
    <w:rsid w:val="0080075F"/>
    <w:rsid w:val="00800D81"/>
    <w:rsid w:val="00800F2E"/>
    <w:rsid w:val="008011FE"/>
    <w:rsid w:val="00801A7B"/>
    <w:rsid w:val="00802119"/>
    <w:rsid w:val="00802410"/>
    <w:rsid w:val="00802F9C"/>
    <w:rsid w:val="00803798"/>
    <w:rsid w:val="008042B9"/>
    <w:rsid w:val="00806081"/>
    <w:rsid w:val="0080618D"/>
    <w:rsid w:val="008061E0"/>
    <w:rsid w:val="008063DC"/>
    <w:rsid w:val="00806FC1"/>
    <w:rsid w:val="00807ED4"/>
    <w:rsid w:val="00810609"/>
    <w:rsid w:val="00810EEC"/>
    <w:rsid w:val="00812028"/>
    <w:rsid w:val="0081208D"/>
    <w:rsid w:val="00812392"/>
    <w:rsid w:val="0081281E"/>
    <w:rsid w:val="00812857"/>
    <w:rsid w:val="00812DBA"/>
    <w:rsid w:val="00813357"/>
    <w:rsid w:val="00813E7E"/>
    <w:rsid w:val="0081474F"/>
    <w:rsid w:val="00814E07"/>
    <w:rsid w:val="0081552F"/>
    <w:rsid w:val="00815C99"/>
    <w:rsid w:val="00816D55"/>
    <w:rsid w:val="00817178"/>
    <w:rsid w:val="0082004D"/>
    <w:rsid w:val="00820705"/>
    <w:rsid w:val="00821016"/>
    <w:rsid w:val="008215AC"/>
    <w:rsid w:val="008225F0"/>
    <w:rsid w:val="00822D53"/>
    <w:rsid w:val="008232F4"/>
    <w:rsid w:val="0082384D"/>
    <w:rsid w:val="00825421"/>
    <w:rsid w:val="00825BC9"/>
    <w:rsid w:val="0082608E"/>
    <w:rsid w:val="00826112"/>
    <w:rsid w:val="00827CF3"/>
    <w:rsid w:val="00827D70"/>
    <w:rsid w:val="00827E5E"/>
    <w:rsid w:val="008305EC"/>
    <w:rsid w:val="00830F63"/>
    <w:rsid w:val="008311B3"/>
    <w:rsid w:val="00831C44"/>
    <w:rsid w:val="00831FBD"/>
    <w:rsid w:val="00834A0B"/>
    <w:rsid w:val="00836FE7"/>
    <w:rsid w:val="00837EF9"/>
    <w:rsid w:val="008400FA"/>
    <w:rsid w:val="008404EC"/>
    <w:rsid w:val="00840792"/>
    <w:rsid w:val="00840B33"/>
    <w:rsid w:val="00840D8D"/>
    <w:rsid w:val="00842D08"/>
    <w:rsid w:val="00842E24"/>
    <w:rsid w:val="00844A76"/>
    <w:rsid w:val="008450D3"/>
    <w:rsid w:val="0084525D"/>
    <w:rsid w:val="00845A22"/>
    <w:rsid w:val="008466C2"/>
    <w:rsid w:val="0084728E"/>
    <w:rsid w:val="00847350"/>
    <w:rsid w:val="0085006F"/>
    <w:rsid w:val="00850858"/>
    <w:rsid w:val="00850CB4"/>
    <w:rsid w:val="00850D96"/>
    <w:rsid w:val="008510E3"/>
    <w:rsid w:val="00851160"/>
    <w:rsid w:val="00851223"/>
    <w:rsid w:val="00851B3B"/>
    <w:rsid w:val="00851FD6"/>
    <w:rsid w:val="0085222D"/>
    <w:rsid w:val="00852C77"/>
    <w:rsid w:val="00852DB3"/>
    <w:rsid w:val="00853130"/>
    <w:rsid w:val="00853461"/>
    <w:rsid w:val="00853E3F"/>
    <w:rsid w:val="00853E96"/>
    <w:rsid w:val="0085435D"/>
    <w:rsid w:val="0085436D"/>
    <w:rsid w:val="00854470"/>
    <w:rsid w:val="008547BD"/>
    <w:rsid w:val="00854FF6"/>
    <w:rsid w:val="00855A61"/>
    <w:rsid w:val="00855B43"/>
    <w:rsid w:val="008568AE"/>
    <w:rsid w:val="0085699F"/>
    <w:rsid w:val="00857618"/>
    <w:rsid w:val="00860A65"/>
    <w:rsid w:val="00860CEB"/>
    <w:rsid w:val="00860DD3"/>
    <w:rsid w:val="00861058"/>
    <w:rsid w:val="0086106A"/>
    <w:rsid w:val="0086252A"/>
    <w:rsid w:val="00862AA2"/>
    <w:rsid w:val="00864528"/>
    <w:rsid w:val="00864B6D"/>
    <w:rsid w:val="00865C4F"/>
    <w:rsid w:val="00866066"/>
    <w:rsid w:val="00866D92"/>
    <w:rsid w:val="00867CD2"/>
    <w:rsid w:val="00867CFC"/>
    <w:rsid w:val="00867F0D"/>
    <w:rsid w:val="008707F2"/>
    <w:rsid w:val="00870BC8"/>
    <w:rsid w:val="008716E5"/>
    <w:rsid w:val="00871840"/>
    <w:rsid w:val="00872708"/>
    <w:rsid w:val="008737A5"/>
    <w:rsid w:val="0087496B"/>
    <w:rsid w:val="00875011"/>
    <w:rsid w:val="008755A3"/>
    <w:rsid w:val="0087564C"/>
    <w:rsid w:val="00875EF8"/>
    <w:rsid w:val="008765E4"/>
    <w:rsid w:val="00876933"/>
    <w:rsid w:val="008774CE"/>
    <w:rsid w:val="0087783C"/>
    <w:rsid w:val="00877F04"/>
    <w:rsid w:val="008801A7"/>
    <w:rsid w:val="00880944"/>
    <w:rsid w:val="00880CBA"/>
    <w:rsid w:val="00881063"/>
    <w:rsid w:val="0088172C"/>
    <w:rsid w:val="00881818"/>
    <w:rsid w:val="0088237D"/>
    <w:rsid w:val="00883A85"/>
    <w:rsid w:val="008843B2"/>
    <w:rsid w:val="00884545"/>
    <w:rsid w:val="008850E0"/>
    <w:rsid w:val="008851DD"/>
    <w:rsid w:val="00886183"/>
    <w:rsid w:val="00887A8E"/>
    <w:rsid w:val="0089088A"/>
    <w:rsid w:val="00890C41"/>
    <w:rsid w:val="00891D4F"/>
    <w:rsid w:val="008922BE"/>
    <w:rsid w:val="008923F3"/>
    <w:rsid w:val="00892811"/>
    <w:rsid w:val="008928CF"/>
    <w:rsid w:val="008973F6"/>
    <w:rsid w:val="008974F7"/>
    <w:rsid w:val="008A03A4"/>
    <w:rsid w:val="008A0454"/>
    <w:rsid w:val="008A0752"/>
    <w:rsid w:val="008A0969"/>
    <w:rsid w:val="008A117E"/>
    <w:rsid w:val="008A1D12"/>
    <w:rsid w:val="008A1F35"/>
    <w:rsid w:val="008A2A5E"/>
    <w:rsid w:val="008A2E26"/>
    <w:rsid w:val="008A2E2B"/>
    <w:rsid w:val="008A2E31"/>
    <w:rsid w:val="008A31C3"/>
    <w:rsid w:val="008A39BD"/>
    <w:rsid w:val="008A401E"/>
    <w:rsid w:val="008A4084"/>
    <w:rsid w:val="008A484A"/>
    <w:rsid w:val="008A5018"/>
    <w:rsid w:val="008A587D"/>
    <w:rsid w:val="008A5AA9"/>
    <w:rsid w:val="008A5F1E"/>
    <w:rsid w:val="008A631F"/>
    <w:rsid w:val="008A643D"/>
    <w:rsid w:val="008A73D9"/>
    <w:rsid w:val="008A7FE9"/>
    <w:rsid w:val="008B0778"/>
    <w:rsid w:val="008B1000"/>
    <w:rsid w:val="008B24EE"/>
    <w:rsid w:val="008B286E"/>
    <w:rsid w:val="008B2A29"/>
    <w:rsid w:val="008B31BD"/>
    <w:rsid w:val="008B4500"/>
    <w:rsid w:val="008B4E68"/>
    <w:rsid w:val="008B544F"/>
    <w:rsid w:val="008B5644"/>
    <w:rsid w:val="008B6B80"/>
    <w:rsid w:val="008B6D6E"/>
    <w:rsid w:val="008B7A79"/>
    <w:rsid w:val="008C10B8"/>
    <w:rsid w:val="008C11C8"/>
    <w:rsid w:val="008C1994"/>
    <w:rsid w:val="008C2059"/>
    <w:rsid w:val="008C208E"/>
    <w:rsid w:val="008C27C0"/>
    <w:rsid w:val="008C2C27"/>
    <w:rsid w:val="008C2FB1"/>
    <w:rsid w:val="008C367B"/>
    <w:rsid w:val="008C3873"/>
    <w:rsid w:val="008C3F3C"/>
    <w:rsid w:val="008C4375"/>
    <w:rsid w:val="008C4657"/>
    <w:rsid w:val="008C4699"/>
    <w:rsid w:val="008C48AA"/>
    <w:rsid w:val="008C4C0F"/>
    <w:rsid w:val="008C50BA"/>
    <w:rsid w:val="008C5546"/>
    <w:rsid w:val="008C584B"/>
    <w:rsid w:val="008C5EF7"/>
    <w:rsid w:val="008C62DD"/>
    <w:rsid w:val="008C6D6A"/>
    <w:rsid w:val="008C79F5"/>
    <w:rsid w:val="008C7ADC"/>
    <w:rsid w:val="008C7B14"/>
    <w:rsid w:val="008C7BD4"/>
    <w:rsid w:val="008C7D5C"/>
    <w:rsid w:val="008D0B25"/>
    <w:rsid w:val="008D13F2"/>
    <w:rsid w:val="008D153B"/>
    <w:rsid w:val="008D1ECE"/>
    <w:rsid w:val="008D221D"/>
    <w:rsid w:val="008D2600"/>
    <w:rsid w:val="008D27C4"/>
    <w:rsid w:val="008D2C6C"/>
    <w:rsid w:val="008D3336"/>
    <w:rsid w:val="008D3BC3"/>
    <w:rsid w:val="008D4970"/>
    <w:rsid w:val="008D612D"/>
    <w:rsid w:val="008D6343"/>
    <w:rsid w:val="008D6551"/>
    <w:rsid w:val="008D69F9"/>
    <w:rsid w:val="008D7049"/>
    <w:rsid w:val="008D713A"/>
    <w:rsid w:val="008D7A89"/>
    <w:rsid w:val="008E003E"/>
    <w:rsid w:val="008E0CBA"/>
    <w:rsid w:val="008E15F9"/>
    <w:rsid w:val="008E26C5"/>
    <w:rsid w:val="008E285B"/>
    <w:rsid w:val="008E2B5B"/>
    <w:rsid w:val="008E311E"/>
    <w:rsid w:val="008E33E3"/>
    <w:rsid w:val="008E3523"/>
    <w:rsid w:val="008E3CF4"/>
    <w:rsid w:val="008E4288"/>
    <w:rsid w:val="008E45AA"/>
    <w:rsid w:val="008E584C"/>
    <w:rsid w:val="008E59E6"/>
    <w:rsid w:val="008E5A2E"/>
    <w:rsid w:val="008E5C09"/>
    <w:rsid w:val="008E5F56"/>
    <w:rsid w:val="008E6388"/>
    <w:rsid w:val="008E66B8"/>
    <w:rsid w:val="008E74CB"/>
    <w:rsid w:val="008E7F8F"/>
    <w:rsid w:val="008F11A1"/>
    <w:rsid w:val="008F199E"/>
    <w:rsid w:val="008F2424"/>
    <w:rsid w:val="008F4E11"/>
    <w:rsid w:val="008F5120"/>
    <w:rsid w:val="008F5714"/>
    <w:rsid w:val="008F6885"/>
    <w:rsid w:val="00900464"/>
    <w:rsid w:val="009008B7"/>
    <w:rsid w:val="0090094A"/>
    <w:rsid w:val="00901037"/>
    <w:rsid w:val="00901550"/>
    <w:rsid w:val="009016B6"/>
    <w:rsid w:val="00901D59"/>
    <w:rsid w:val="00901FA6"/>
    <w:rsid w:val="00902A36"/>
    <w:rsid w:val="00902FC2"/>
    <w:rsid w:val="0090324C"/>
    <w:rsid w:val="00903FD8"/>
    <w:rsid w:val="009046DB"/>
    <w:rsid w:val="009052E6"/>
    <w:rsid w:val="00905761"/>
    <w:rsid w:val="009057E8"/>
    <w:rsid w:val="00905900"/>
    <w:rsid w:val="0090612A"/>
    <w:rsid w:val="0090683F"/>
    <w:rsid w:val="009068B0"/>
    <w:rsid w:val="00906D14"/>
    <w:rsid w:val="00906E0F"/>
    <w:rsid w:val="00906F41"/>
    <w:rsid w:val="00906FAF"/>
    <w:rsid w:val="0090713D"/>
    <w:rsid w:val="00907506"/>
    <w:rsid w:val="00907B3B"/>
    <w:rsid w:val="00911C62"/>
    <w:rsid w:val="00912958"/>
    <w:rsid w:val="00912CD2"/>
    <w:rsid w:val="00913122"/>
    <w:rsid w:val="00913B41"/>
    <w:rsid w:val="00914B81"/>
    <w:rsid w:val="009152D9"/>
    <w:rsid w:val="00915420"/>
    <w:rsid w:val="00915531"/>
    <w:rsid w:val="00915569"/>
    <w:rsid w:val="0091643D"/>
    <w:rsid w:val="00917D3E"/>
    <w:rsid w:val="00917F92"/>
    <w:rsid w:val="009212E5"/>
    <w:rsid w:val="00921BB9"/>
    <w:rsid w:val="00922703"/>
    <w:rsid w:val="00922D07"/>
    <w:rsid w:val="00923AC7"/>
    <w:rsid w:val="00923C1C"/>
    <w:rsid w:val="00924AB8"/>
    <w:rsid w:val="00925C6B"/>
    <w:rsid w:val="00925E4D"/>
    <w:rsid w:val="00926297"/>
    <w:rsid w:val="00926B6D"/>
    <w:rsid w:val="00926C85"/>
    <w:rsid w:val="00926ECA"/>
    <w:rsid w:val="00930367"/>
    <w:rsid w:val="009306FB"/>
    <w:rsid w:val="00930BCE"/>
    <w:rsid w:val="00930F2E"/>
    <w:rsid w:val="00931E02"/>
    <w:rsid w:val="00932084"/>
    <w:rsid w:val="00933130"/>
    <w:rsid w:val="009343AD"/>
    <w:rsid w:val="009345F0"/>
    <w:rsid w:val="00934965"/>
    <w:rsid w:val="00934A69"/>
    <w:rsid w:val="00935168"/>
    <w:rsid w:val="009360C4"/>
    <w:rsid w:val="00936757"/>
    <w:rsid w:val="009367FB"/>
    <w:rsid w:val="009368F0"/>
    <w:rsid w:val="00936F8D"/>
    <w:rsid w:val="00937094"/>
    <w:rsid w:val="00937DB6"/>
    <w:rsid w:val="009402B9"/>
    <w:rsid w:val="0094040C"/>
    <w:rsid w:val="009404D0"/>
    <w:rsid w:val="00940B3D"/>
    <w:rsid w:val="00940E6A"/>
    <w:rsid w:val="00941CA5"/>
    <w:rsid w:val="0094323C"/>
    <w:rsid w:val="0094370C"/>
    <w:rsid w:val="0094380B"/>
    <w:rsid w:val="00943DE7"/>
    <w:rsid w:val="0094411E"/>
    <w:rsid w:val="00944D63"/>
    <w:rsid w:val="009451E9"/>
    <w:rsid w:val="00945A0C"/>
    <w:rsid w:val="00945B37"/>
    <w:rsid w:val="0094617F"/>
    <w:rsid w:val="00946EF0"/>
    <w:rsid w:val="009473AE"/>
    <w:rsid w:val="00947679"/>
    <w:rsid w:val="0095005A"/>
    <w:rsid w:val="0095068F"/>
    <w:rsid w:val="009507ED"/>
    <w:rsid w:val="00950A48"/>
    <w:rsid w:val="00950F0F"/>
    <w:rsid w:val="009514E8"/>
    <w:rsid w:val="00951A60"/>
    <w:rsid w:val="00951C71"/>
    <w:rsid w:val="00951CF2"/>
    <w:rsid w:val="00952463"/>
    <w:rsid w:val="009534AA"/>
    <w:rsid w:val="00954DF7"/>
    <w:rsid w:val="00955BD9"/>
    <w:rsid w:val="0095609B"/>
    <w:rsid w:val="00956997"/>
    <w:rsid w:val="0096100C"/>
    <w:rsid w:val="00961874"/>
    <w:rsid w:val="00961A11"/>
    <w:rsid w:val="00961EFA"/>
    <w:rsid w:val="00962352"/>
    <w:rsid w:val="00963366"/>
    <w:rsid w:val="0096338B"/>
    <w:rsid w:val="00963D93"/>
    <w:rsid w:val="00964300"/>
    <w:rsid w:val="009649A9"/>
    <w:rsid w:val="00965118"/>
    <w:rsid w:val="00965649"/>
    <w:rsid w:val="00965F0D"/>
    <w:rsid w:val="009660DE"/>
    <w:rsid w:val="00966B89"/>
    <w:rsid w:val="0097028B"/>
    <w:rsid w:val="00970AA2"/>
    <w:rsid w:val="0097112F"/>
    <w:rsid w:val="0097127E"/>
    <w:rsid w:val="009719C9"/>
    <w:rsid w:val="00971ABE"/>
    <w:rsid w:val="00972087"/>
    <w:rsid w:val="0097239D"/>
    <w:rsid w:val="009725AD"/>
    <w:rsid w:val="00973B2A"/>
    <w:rsid w:val="00974E30"/>
    <w:rsid w:val="00974F24"/>
    <w:rsid w:val="00975CFF"/>
    <w:rsid w:val="00975EA8"/>
    <w:rsid w:val="0097660F"/>
    <w:rsid w:val="00976718"/>
    <w:rsid w:val="009778E7"/>
    <w:rsid w:val="009804E3"/>
    <w:rsid w:val="00980F32"/>
    <w:rsid w:val="009815BF"/>
    <w:rsid w:val="009816F7"/>
    <w:rsid w:val="00981C6D"/>
    <w:rsid w:val="009820EF"/>
    <w:rsid w:val="00982B87"/>
    <w:rsid w:val="009833F0"/>
    <w:rsid w:val="00983AA8"/>
    <w:rsid w:val="009845BF"/>
    <w:rsid w:val="00984B38"/>
    <w:rsid w:val="00984BCD"/>
    <w:rsid w:val="00984C4B"/>
    <w:rsid w:val="00986048"/>
    <w:rsid w:val="00986155"/>
    <w:rsid w:val="009863D9"/>
    <w:rsid w:val="00987571"/>
    <w:rsid w:val="0098767C"/>
    <w:rsid w:val="009900C0"/>
    <w:rsid w:val="00990127"/>
    <w:rsid w:val="009914D3"/>
    <w:rsid w:val="00992359"/>
    <w:rsid w:val="009929E7"/>
    <w:rsid w:val="00993300"/>
    <w:rsid w:val="009939E6"/>
    <w:rsid w:val="00994045"/>
    <w:rsid w:val="009943ED"/>
    <w:rsid w:val="00995675"/>
    <w:rsid w:val="009957BC"/>
    <w:rsid w:val="00996BE4"/>
    <w:rsid w:val="00996FB3"/>
    <w:rsid w:val="00997270"/>
    <w:rsid w:val="00997815"/>
    <w:rsid w:val="009A04FD"/>
    <w:rsid w:val="009A0834"/>
    <w:rsid w:val="009A0FEC"/>
    <w:rsid w:val="009A14EA"/>
    <w:rsid w:val="009A2D28"/>
    <w:rsid w:val="009A39C9"/>
    <w:rsid w:val="009A3A80"/>
    <w:rsid w:val="009A3AF5"/>
    <w:rsid w:val="009A3B0A"/>
    <w:rsid w:val="009A5851"/>
    <w:rsid w:val="009A6555"/>
    <w:rsid w:val="009A6D88"/>
    <w:rsid w:val="009A76B9"/>
    <w:rsid w:val="009A79AC"/>
    <w:rsid w:val="009A79F8"/>
    <w:rsid w:val="009B0165"/>
    <w:rsid w:val="009B0C2D"/>
    <w:rsid w:val="009B1849"/>
    <w:rsid w:val="009B27DA"/>
    <w:rsid w:val="009B27E5"/>
    <w:rsid w:val="009B28CB"/>
    <w:rsid w:val="009B348E"/>
    <w:rsid w:val="009B34B4"/>
    <w:rsid w:val="009B3665"/>
    <w:rsid w:val="009B3E1B"/>
    <w:rsid w:val="009B40F8"/>
    <w:rsid w:val="009B4796"/>
    <w:rsid w:val="009B58F8"/>
    <w:rsid w:val="009B6295"/>
    <w:rsid w:val="009B73B5"/>
    <w:rsid w:val="009B7F5F"/>
    <w:rsid w:val="009C0692"/>
    <w:rsid w:val="009C128D"/>
    <w:rsid w:val="009C1ABC"/>
    <w:rsid w:val="009C1FAC"/>
    <w:rsid w:val="009C2324"/>
    <w:rsid w:val="009C2777"/>
    <w:rsid w:val="009C2834"/>
    <w:rsid w:val="009C2896"/>
    <w:rsid w:val="009C33AF"/>
    <w:rsid w:val="009C3DA4"/>
    <w:rsid w:val="009C4BFB"/>
    <w:rsid w:val="009C5225"/>
    <w:rsid w:val="009C5954"/>
    <w:rsid w:val="009C5C21"/>
    <w:rsid w:val="009C6182"/>
    <w:rsid w:val="009C64F5"/>
    <w:rsid w:val="009C66E4"/>
    <w:rsid w:val="009D1101"/>
    <w:rsid w:val="009D1A83"/>
    <w:rsid w:val="009D1AFB"/>
    <w:rsid w:val="009D1B18"/>
    <w:rsid w:val="009D1B6E"/>
    <w:rsid w:val="009D20D8"/>
    <w:rsid w:val="009D2304"/>
    <w:rsid w:val="009D2321"/>
    <w:rsid w:val="009D284E"/>
    <w:rsid w:val="009D32F9"/>
    <w:rsid w:val="009D38FF"/>
    <w:rsid w:val="009D3BAD"/>
    <w:rsid w:val="009D3C44"/>
    <w:rsid w:val="009D53F2"/>
    <w:rsid w:val="009D61F8"/>
    <w:rsid w:val="009D6809"/>
    <w:rsid w:val="009D706C"/>
    <w:rsid w:val="009D76C8"/>
    <w:rsid w:val="009D7DFF"/>
    <w:rsid w:val="009E0319"/>
    <w:rsid w:val="009E0945"/>
    <w:rsid w:val="009E0AFB"/>
    <w:rsid w:val="009E0B64"/>
    <w:rsid w:val="009E1C00"/>
    <w:rsid w:val="009E48CD"/>
    <w:rsid w:val="009E4F4A"/>
    <w:rsid w:val="009E5CD9"/>
    <w:rsid w:val="009E5DAD"/>
    <w:rsid w:val="009E628C"/>
    <w:rsid w:val="009E6771"/>
    <w:rsid w:val="009E705D"/>
    <w:rsid w:val="009E70CC"/>
    <w:rsid w:val="009E70D6"/>
    <w:rsid w:val="009F0653"/>
    <w:rsid w:val="009F0ACA"/>
    <w:rsid w:val="009F0BFB"/>
    <w:rsid w:val="009F0C8E"/>
    <w:rsid w:val="009F0D1E"/>
    <w:rsid w:val="009F121E"/>
    <w:rsid w:val="009F193E"/>
    <w:rsid w:val="009F2A46"/>
    <w:rsid w:val="009F3949"/>
    <w:rsid w:val="009F3E53"/>
    <w:rsid w:val="009F41AF"/>
    <w:rsid w:val="009F58DA"/>
    <w:rsid w:val="009F5C65"/>
    <w:rsid w:val="009F6BB5"/>
    <w:rsid w:val="009F6FAF"/>
    <w:rsid w:val="009F7B07"/>
    <w:rsid w:val="00A000C0"/>
    <w:rsid w:val="00A006C2"/>
    <w:rsid w:val="00A01226"/>
    <w:rsid w:val="00A016F8"/>
    <w:rsid w:val="00A01726"/>
    <w:rsid w:val="00A0269D"/>
    <w:rsid w:val="00A026C9"/>
    <w:rsid w:val="00A02D3B"/>
    <w:rsid w:val="00A03062"/>
    <w:rsid w:val="00A038FA"/>
    <w:rsid w:val="00A0396A"/>
    <w:rsid w:val="00A0406B"/>
    <w:rsid w:val="00A04B81"/>
    <w:rsid w:val="00A05100"/>
    <w:rsid w:val="00A054FE"/>
    <w:rsid w:val="00A0567E"/>
    <w:rsid w:val="00A057C9"/>
    <w:rsid w:val="00A06F9F"/>
    <w:rsid w:val="00A07217"/>
    <w:rsid w:val="00A07D12"/>
    <w:rsid w:val="00A10439"/>
    <w:rsid w:val="00A10977"/>
    <w:rsid w:val="00A1114D"/>
    <w:rsid w:val="00A111DF"/>
    <w:rsid w:val="00A129B4"/>
    <w:rsid w:val="00A12A5B"/>
    <w:rsid w:val="00A12B96"/>
    <w:rsid w:val="00A12E5A"/>
    <w:rsid w:val="00A14246"/>
    <w:rsid w:val="00A148F9"/>
    <w:rsid w:val="00A15319"/>
    <w:rsid w:val="00A164D0"/>
    <w:rsid w:val="00A16511"/>
    <w:rsid w:val="00A2052A"/>
    <w:rsid w:val="00A20E75"/>
    <w:rsid w:val="00A21852"/>
    <w:rsid w:val="00A226AB"/>
    <w:rsid w:val="00A23313"/>
    <w:rsid w:val="00A2347B"/>
    <w:rsid w:val="00A2405E"/>
    <w:rsid w:val="00A25290"/>
    <w:rsid w:val="00A25449"/>
    <w:rsid w:val="00A25F7A"/>
    <w:rsid w:val="00A264D4"/>
    <w:rsid w:val="00A2651A"/>
    <w:rsid w:val="00A26598"/>
    <w:rsid w:val="00A26797"/>
    <w:rsid w:val="00A26F21"/>
    <w:rsid w:val="00A27467"/>
    <w:rsid w:val="00A27D9B"/>
    <w:rsid w:val="00A30397"/>
    <w:rsid w:val="00A3055E"/>
    <w:rsid w:val="00A307B2"/>
    <w:rsid w:val="00A315FF"/>
    <w:rsid w:val="00A318E6"/>
    <w:rsid w:val="00A31AFC"/>
    <w:rsid w:val="00A31DEF"/>
    <w:rsid w:val="00A32184"/>
    <w:rsid w:val="00A32385"/>
    <w:rsid w:val="00A32894"/>
    <w:rsid w:val="00A336FC"/>
    <w:rsid w:val="00A337D6"/>
    <w:rsid w:val="00A33AEE"/>
    <w:rsid w:val="00A33ECD"/>
    <w:rsid w:val="00A34C1F"/>
    <w:rsid w:val="00A34E75"/>
    <w:rsid w:val="00A3632C"/>
    <w:rsid w:val="00A36B29"/>
    <w:rsid w:val="00A36D55"/>
    <w:rsid w:val="00A37E54"/>
    <w:rsid w:val="00A4020E"/>
    <w:rsid w:val="00A402C0"/>
    <w:rsid w:val="00A4038E"/>
    <w:rsid w:val="00A40572"/>
    <w:rsid w:val="00A40AEF"/>
    <w:rsid w:val="00A40B7A"/>
    <w:rsid w:val="00A40C19"/>
    <w:rsid w:val="00A40F01"/>
    <w:rsid w:val="00A41602"/>
    <w:rsid w:val="00A419E6"/>
    <w:rsid w:val="00A425D5"/>
    <w:rsid w:val="00A42B14"/>
    <w:rsid w:val="00A42CEF"/>
    <w:rsid w:val="00A434B0"/>
    <w:rsid w:val="00A43E7E"/>
    <w:rsid w:val="00A45456"/>
    <w:rsid w:val="00A4548E"/>
    <w:rsid w:val="00A456F1"/>
    <w:rsid w:val="00A4664A"/>
    <w:rsid w:val="00A4731A"/>
    <w:rsid w:val="00A4743D"/>
    <w:rsid w:val="00A51210"/>
    <w:rsid w:val="00A53230"/>
    <w:rsid w:val="00A53518"/>
    <w:rsid w:val="00A546CF"/>
    <w:rsid w:val="00A54728"/>
    <w:rsid w:val="00A5506E"/>
    <w:rsid w:val="00A556BA"/>
    <w:rsid w:val="00A561B5"/>
    <w:rsid w:val="00A56471"/>
    <w:rsid w:val="00A56514"/>
    <w:rsid w:val="00A57268"/>
    <w:rsid w:val="00A57D64"/>
    <w:rsid w:val="00A6049C"/>
    <w:rsid w:val="00A60895"/>
    <w:rsid w:val="00A60C1A"/>
    <w:rsid w:val="00A61193"/>
    <w:rsid w:val="00A61263"/>
    <w:rsid w:val="00A61E66"/>
    <w:rsid w:val="00A62265"/>
    <w:rsid w:val="00A624A3"/>
    <w:rsid w:val="00A62AF5"/>
    <w:rsid w:val="00A62D43"/>
    <w:rsid w:val="00A62E63"/>
    <w:rsid w:val="00A63F49"/>
    <w:rsid w:val="00A64802"/>
    <w:rsid w:val="00A654B1"/>
    <w:rsid w:val="00A659EF"/>
    <w:rsid w:val="00A66F04"/>
    <w:rsid w:val="00A67D05"/>
    <w:rsid w:val="00A67E50"/>
    <w:rsid w:val="00A71211"/>
    <w:rsid w:val="00A712D0"/>
    <w:rsid w:val="00A71D4E"/>
    <w:rsid w:val="00A722BC"/>
    <w:rsid w:val="00A72645"/>
    <w:rsid w:val="00A74151"/>
    <w:rsid w:val="00A747D7"/>
    <w:rsid w:val="00A74B67"/>
    <w:rsid w:val="00A757EE"/>
    <w:rsid w:val="00A75DE7"/>
    <w:rsid w:val="00A7787B"/>
    <w:rsid w:val="00A77C94"/>
    <w:rsid w:val="00A77CED"/>
    <w:rsid w:val="00A77E96"/>
    <w:rsid w:val="00A8085A"/>
    <w:rsid w:val="00A8099A"/>
    <w:rsid w:val="00A80B06"/>
    <w:rsid w:val="00A81EDE"/>
    <w:rsid w:val="00A823FD"/>
    <w:rsid w:val="00A82B11"/>
    <w:rsid w:val="00A8338F"/>
    <w:rsid w:val="00A83BA9"/>
    <w:rsid w:val="00A83C89"/>
    <w:rsid w:val="00A847FB"/>
    <w:rsid w:val="00A84E01"/>
    <w:rsid w:val="00A85718"/>
    <w:rsid w:val="00A85CBB"/>
    <w:rsid w:val="00A86A42"/>
    <w:rsid w:val="00A86D01"/>
    <w:rsid w:val="00A871DC"/>
    <w:rsid w:val="00A909E9"/>
    <w:rsid w:val="00A916A0"/>
    <w:rsid w:val="00A918EF"/>
    <w:rsid w:val="00A91BBD"/>
    <w:rsid w:val="00A91BE3"/>
    <w:rsid w:val="00A920A2"/>
    <w:rsid w:val="00A921BC"/>
    <w:rsid w:val="00A9225C"/>
    <w:rsid w:val="00A92593"/>
    <w:rsid w:val="00A928FD"/>
    <w:rsid w:val="00A948E5"/>
    <w:rsid w:val="00A94ADA"/>
    <w:rsid w:val="00A95A7F"/>
    <w:rsid w:val="00A95E66"/>
    <w:rsid w:val="00A95F75"/>
    <w:rsid w:val="00A95F9F"/>
    <w:rsid w:val="00A96293"/>
    <w:rsid w:val="00A96778"/>
    <w:rsid w:val="00A97C33"/>
    <w:rsid w:val="00AA00A0"/>
    <w:rsid w:val="00AA0272"/>
    <w:rsid w:val="00AA28C7"/>
    <w:rsid w:val="00AA2BF9"/>
    <w:rsid w:val="00AA3442"/>
    <w:rsid w:val="00AA3853"/>
    <w:rsid w:val="00AA5D0C"/>
    <w:rsid w:val="00AA5FB7"/>
    <w:rsid w:val="00AA6516"/>
    <w:rsid w:val="00AA67A4"/>
    <w:rsid w:val="00AA707D"/>
    <w:rsid w:val="00AA71FF"/>
    <w:rsid w:val="00AA7630"/>
    <w:rsid w:val="00AA7C73"/>
    <w:rsid w:val="00AA7C9C"/>
    <w:rsid w:val="00AA7F52"/>
    <w:rsid w:val="00AB0195"/>
    <w:rsid w:val="00AB034D"/>
    <w:rsid w:val="00AB03F5"/>
    <w:rsid w:val="00AB063A"/>
    <w:rsid w:val="00AB0B19"/>
    <w:rsid w:val="00AB1340"/>
    <w:rsid w:val="00AB149C"/>
    <w:rsid w:val="00AB1FDC"/>
    <w:rsid w:val="00AB2E14"/>
    <w:rsid w:val="00AB2F0D"/>
    <w:rsid w:val="00AB4112"/>
    <w:rsid w:val="00AB41E5"/>
    <w:rsid w:val="00AB43D9"/>
    <w:rsid w:val="00AB55F6"/>
    <w:rsid w:val="00AB55FE"/>
    <w:rsid w:val="00AB5E3F"/>
    <w:rsid w:val="00AB67CB"/>
    <w:rsid w:val="00AB702C"/>
    <w:rsid w:val="00AB71E7"/>
    <w:rsid w:val="00AB7206"/>
    <w:rsid w:val="00AB7330"/>
    <w:rsid w:val="00AB7698"/>
    <w:rsid w:val="00AB7755"/>
    <w:rsid w:val="00AB7AD3"/>
    <w:rsid w:val="00AC0496"/>
    <w:rsid w:val="00AC0F64"/>
    <w:rsid w:val="00AC10EB"/>
    <w:rsid w:val="00AC1C43"/>
    <w:rsid w:val="00AC1FD8"/>
    <w:rsid w:val="00AC2E44"/>
    <w:rsid w:val="00AC2F8D"/>
    <w:rsid w:val="00AC3A36"/>
    <w:rsid w:val="00AC3E40"/>
    <w:rsid w:val="00AC3FAE"/>
    <w:rsid w:val="00AC4A83"/>
    <w:rsid w:val="00AC4DA0"/>
    <w:rsid w:val="00AC5847"/>
    <w:rsid w:val="00AC627D"/>
    <w:rsid w:val="00AC686F"/>
    <w:rsid w:val="00AC6D1E"/>
    <w:rsid w:val="00AC70F2"/>
    <w:rsid w:val="00AC7DC1"/>
    <w:rsid w:val="00AD0066"/>
    <w:rsid w:val="00AD08AF"/>
    <w:rsid w:val="00AD1371"/>
    <w:rsid w:val="00AD1A79"/>
    <w:rsid w:val="00AD221F"/>
    <w:rsid w:val="00AD3051"/>
    <w:rsid w:val="00AD36A7"/>
    <w:rsid w:val="00AD3787"/>
    <w:rsid w:val="00AD4BC3"/>
    <w:rsid w:val="00AD4C82"/>
    <w:rsid w:val="00AD520C"/>
    <w:rsid w:val="00AD55C5"/>
    <w:rsid w:val="00AD6680"/>
    <w:rsid w:val="00AD68A1"/>
    <w:rsid w:val="00AD69DC"/>
    <w:rsid w:val="00AD7C30"/>
    <w:rsid w:val="00AE074C"/>
    <w:rsid w:val="00AE0C69"/>
    <w:rsid w:val="00AE0E27"/>
    <w:rsid w:val="00AE179F"/>
    <w:rsid w:val="00AE192A"/>
    <w:rsid w:val="00AE26F0"/>
    <w:rsid w:val="00AE2A43"/>
    <w:rsid w:val="00AE2B0C"/>
    <w:rsid w:val="00AE2F40"/>
    <w:rsid w:val="00AE3324"/>
    <w:rsid w:val="00AE3ACE"/>
    <w:rsid w:val="00AE3ED5"/>
    <w:rsid w:val="00AE47EC"/>
    <w:rsid w:val="00AE517E"/>
    <w:rsid w:val="00AE556D"/>
    <w:rsid w:val="00AE62A2"/>
    <w:rsid w:val="00AE669E"/>
    <w:rsid w:val="00AE6747"/>
    <w:rsid w:val="00AE680A"/>
    <w:rsid w:val="00AE6C9E"/>
    <w:rsid w:val="00AE74A8"/>
    <w:rsid w:val="00AE75E2"/>
    <w:rsid w:val="00AE76D4"/>
    <w:rsid w:val="00AE7B06"/>
    <w:rsid w:val="00AE7EB7"/>
    <w:rsid w:val="00AF02A0"/>
    <w:rsid w:val="00AF08B8"/>
    <w:rsid w:val="00AF10B2"/>
    <w:rsid w:val="00AF130A"/>
    <w:rsid w:val="00AF1603"/>
    <w:rsid w:val="00AF1AC1"/>
    <w:rsid w:val="00AF21D9"/>
    <w:rsid w:val="00AF229D"/>
    <w:rsid w:val="00AF2BDC"/>
    <w:rsid w:val="00AF32F3"/>
    <w:rsid w:val="00AF32FF"/>
    <w:rsid w:val="00AF35FF"/>
    <w:rsid w:val="00AF37BE"/>
    <w:rsid w:val="00AF38E0"/>
    <w:rsid w:val="00AF3A85"/>
    <w:rsid w:val="00AF3BFD"/>
    <w:rsid w:val="00AF3DC3"/>
    <w:rsid w:val="00AF3F32"/>
    <w:rsid w:val="00AF46EB"/>
    <w:rsid w:val="00AF4B31"/>
    <w:rsid w:val="00AF5945"/>
    <w:rsid w:val="00AF6302"/>
    <w:rsid w:val="00AF6A3F"/>
    <w:rsid w:val="00AF778A"/>
    <w:rsid w:val="00AF7AB8"/>
    <w:rsid w:val="00AF7CA6"/>
    <w:rsid w:val="00AF7F26"/>
    <w:rsid w:val="00B00BB6"/>
    <w:rsid w:val="00B00F2B"/>
    <w:rsid w:val="00B00FDF"/>
    <w:rsid w:val="00B010D7"/>
    <w:rsid w:val="00B013B2"/>
    <w:rsid w:val="00B01A4D"/>
    <w:rsid w:val="00B0257A"/>
    <w:rsid w:val="00B03ECB"/>
    <w:rsid w:val="00B0462B"/>
    <w:rsid w:val="00B04A36"/>
    <w:rsid w:val="00B059F8"/>
    <w:rsid w:val="00B0658F"/>
    <w:rsid w:val="00B065EB"/>
    <w:rsid w:val="00B06A07"/>
    <w:rsid w:val="00B079A3"/>
    <w:rsid w:val="00B1032B"/>
    <w:rsid w:val="00B10EAA"/>
    <w:rsid w:val="00B11CDA"/>
    <w:rsid w:val="00B12581"/>
    <w:rsid w:val="00B12689"/>
    <w:rsid w:val="00B12C6E"/>
    <w:rsid w:val="00B12E32"/>
    <w:rsid w:val="00B13545"/>
    <w:rsid w:val="00B1360E"/>
    <w:rsid w:val="00B1467C"/>
    <w:rsid w:val="00B1493B"/>
    <w:rsid w:val="00B1498B"/>
    <w:rsid w:val="00B15BAF"/>
    <w:rsid w:val="00B15D30"/>
    <w:rsid w:val="00B15D6E"/>
    <w:rsid w:val="00B169BA"/>
    <w:rsid w:val="00B16AB2"/>
    <w:rsid w:val="00B16B11"/>
    <w:rsid w:val="00B16E6D"/>
    <w:rsid w:val="00B16E7F"/>
    <w:rsid w:val="00B171FC"/>
    <w:rsid w:val="00B203EA"/>
    <w:rsid w:val="00B20484"/>
    <w:rsid w:val="00B20CC2"/>
    <w:rsid w:val="00B21A39"/>
    <w:rsid w:val="00B21B37"/>
    <w:rsid w:val="00B21D83"/>
    <w:rsid w:val="00B22376"/>
    <w:rsid w:val="00B22690"/>
    <w:rsid w:val="00B23254"/>
    <w:rsid w:val="00B23C70"/>
    <w:rsid w:val="00B2456A"/>
    <w:rsid w:val="00B26962"/>
    <w:rsid w:val="00B271B1"/>
    <w:rsid w:val="00B274A5"/>
    <w:rsid w:val="00B278FA"/>
    <w:rsid w:val="00B300D8"/>
    <w:rsid w:val="00B304F2"/>
    <w:rsid w:val="00B304F6"/>
    <w:rsid w:val="00B30F20"/>
    <w:rsid w:val="00B30F98"/>
    <w:rsid w:val="00B31FD0"/>
    <w:rsid w:val="00B32C9C"/>
    <w:rsid w:val="00B32DC3"/>
    <w:rsid w:val="00B330AE"/>
    <w:rsid w:val="00B331DE"/>
    <w:rsid w:val="00B3323D"/>
    <w:rsid w:val="00B33295"/>
    <w:rsid w:val="00B33D52"/>
    <w:rsid w:val="00B34C86"/>
    <w:rsid w:val="00B34DD3"/>
    <w:rsid w:val="00B3509E"/>
    <w:rsid w:val="00B35A43"/>
    <w:rsid w:val="00B35FE9"/>
    <w:rsid w:val="00B35FFD"/>
    <w:rsid w:val="00B3677C"/>
    <w:rsid w:val="00B374C4"/>
    <w:rsid w:val="00B3763F"/>
    <w:rsid w:val="00B37B2C"/>
    <w:rsid w:val="00B37DFA"/>
    <w:rsid w:val="00B40B22"/>
    <w:rsid w:val="00B40F9D"/>
    <w:rsid w:val="00B41DF4"/>
    <w:rsid w:val="00B42D6E"/>
    <w:rsid w:val="00B44021"/>
    <w:rsid w:val="00B445F4"/>
    <w:rsid w:val="00B4526E"/>
    <w:rsid w:val="00B4531A"/>
    <w:rsid w:val="00B455E5"/>
    <w:rsid w:val="00B45670"/>
    <w:rsid w:val="00B4636E"/>
    <w:rsid w:val="00B47967"/>
    <w:rsid w:val="00B47FEB"/>
    <w:rsid w:val="00B50079"/>
    <w:rsid w:val="00B503C9"/>
    <w:rsid w:val="00B50EE2"/>
    <w:rsid w:val="00B50F0C"/>
    <w:rsid w:val="00B50F59"/>
    <w:rsid w:val="00B51639"/>
    <w:rsid w:val="00B52B44"/>
    <w:rsid w:val="00B53D45"/>
    <w:rsid w:val="00B543C0"/>
    <w:rsid w:val="00B55C1E"/>
    <w:rsid w:val="00B55F8D"/>
    <w:rsid w:val="00B5649D"/>
    <w:rsid w:val="00B56898"/>
    <w:rsid w:val="00B56CCF"/>
    <w:rsid w:val="00B5753A"/>
    <w:rsid w:val="00B57C24"/>
    <w:rsid w:val="00B57C9F"/>
    <w:rsid w:val="00B602BE"/>
    <w:rsid w:val="00B60FF9"/>
    <w:rsid w:val="00B63404"/>
    <w:rsid w:val="00B63874"/>
    <w:rsid w:val="00B63D71"/>
    <w:rsid w:val="00B63DB8"/>
    <w:rsid w:val="00B641C1"/>
    <w:rsid w:val="00B64250"/>
    <w:rsid w:val="00B646D7"/>
    <w:rsid w:val="00B6705A"/>
    <w:rsid w:val="00B6788B"/>
    <w:rsid w:val="00B6790E"/>
    <w:rsid w:val="00B67EEF"/>
    <w:rsid w:val="00B70614"/>
    <w:rsid w:val="00B708C8"/>
    <w:rsid w:val="00B709F8"/>
    <w:rsid w:val="00B715E9"/>
    <w:rsid w:val="00B72CA2"/>
    <w:rsid w:val="00B72D20"/>
    <w:rsid w:val="00B72DD6"/>
    <w:rsid w:val="00B72E11"/>
    <w:rsid w:val="00B73506"/>
    <w:rsid w:val="00B742B5"/>
    <w:rsid w:val="00B74565"/>
    <w:rsid w:val="00B74566"/>
    <w:rsid w:val="00B745BB"/>
    <w:rsid w:val="00B75281"/>
    <w:rsid w:val="00B75CBF"/>
    <w:rsid w:val="00B77375"/>
    <w:rsid w:val="00B77D3F"/>
    <w:rsid w:val="00B77E8B"/>
    <w:rsid w:val="00B77ED0"/>
    <w:rsid w:val="00B8040F"/>
    <w:rsid w:val="00B808F4"/>
    <w:rsid w:val="00B81A94"/>
    <w:rsid w:val="00B81C10"/>
    <w:rsid w:val="00B81DB1"/>
    <w:rsid w:val="00B8207C"/>
    <w:rsid w:val="00B822D4"/>
    <w:rsid w:val="00B82995"/>
    <w:rsid w:val="00B82E7F"/>
    <w:rsid w:val="00B843E1"/>
    <w:rsid w:val="00B8496F"/>
    <w:rsid w:val="00B84AD8"/>
    <w:rsid w:val="00B852FA"/>
    <w:rsid w:val="00B85BCA"/>
    <w:rsid w:val="00B86868"/>
    <w:rsid w:val="00B86E17"/>
    <w:rsid w:val="00B86E91"/>
    <w:rsid w:val="00B8752D"/>
    <w:rsid w:val="00B87A81"/>
    <w:rsid w:val="00B87CC1"/>
    <w:rsid w:val="00B87CC2"/>
    <w:rsid w:val="00B90498"/>
    <w:rsid w:val="00B90E0E"/>
    <w:rsid w:val="00B90E9F"/>
    <w:rsid w:val="00B91173"/>
    <w:rsid w:val="00B91AE3"/>
    <w:rsid w:val="00B91DF3"/>
    <w:rsid w:val="00B91E46"/>
    <w:rsid w:val="00B92511"/>
    <w:rsid w:val="00B92FCC"/>
    <w:rsid w:val="00B9308C"/>
    <w:rsid w:val="00B93A10"/>
    <w:rsid w:val="00B93B72"/>
    <w:rsid w:val="00B93B93"/>
    <w:rsid w:val="00B93EBF"/>
    <w:rsid w:val="00B94227"/>
    <w:rsid w:val="00B947E1"/>
    <w:rsid w:val="00B94885"/>
    <w:rsid w:val="00B94A36"/>
    <w:rsid w:val="00B972EF"/>
    <w:rsid w:val="00B9738F"/>
    <w:rsid w:val="00B976ED"/>
    <w:rsid w:val="00B97CB9"/>
    <w:rsid w:val="00BA034D"/>
    <w:rsid w:val="00BA086E"/>
    <w:rsid w:val="00BA12C7"/>
    <w:rsid w:val="00BA1853"/>
    <w:rsid w:val="00BA1D41"/>
    <w:rsid w:val="00BA1D45"/>
    <w:rsid w:val="00BA27C4"/>
    <w:rsid w:val="00BA2A46"/>
    <w:rsid w:val="00BA2C3E"/>
    <w:rsid w:val="00BA2FF0"/>
    <w:rsid w:val="00BA3586"/>
    <w:rsid w:val="00BA369F"/>
    <w:rsid w:val="00BA42D4"/>
    <w:rsid w:val="00BA4B32"/>
    <w:rsid w:val="00BA4DF4"/>
    <w:rsid w:val="00BA5331"/>
    <w:rsid w:val="00BA557B"/>
    <w:rsid w:val="00BA5618"/>
    <w:rsid w:val="00BA5CBC"/>
    <w:rsid w:val="00BA775B"/>
    <w:rsid w:val="00BA78E4"/>
    <w:rsid w:val="00BA7E8A"/>
    <w:rsid w:val="00BB007A"/>
    <w:rsid w:val="00BB09A7"/>
    <w:rsid w:val="00BB1030"/>
    <w:rsid w:val="00BB1066"/>
    <w:rsid w:val="00BB2961"/>
    <w:rsid w:val="00BB2C5A"/>
    <w:rsid w:val="00BB2E7C"/>
    <w:rsid w:val="00BB35D3"/>
    <w:rsid w:val="00BB3984"/>
    <w:rsid w:val="00BB39DD"/>
    <w:rsid w:val="00BB41F6"/>
    <w:rsid w:val="00BB4419"/>
    <w:rsid w:val="00BB4522"/>
    <w:rsid w:val="00BB4665"/>
    <w:rsid w:val="00BB4725"/>
    <w:rsid w:val="00BB4E6C"/>
    <w:rsid w:val="00BB55CF"/>
    <w:rsid w:val="00BB6692"/>
    <w:rsid w:val="00BB6A81"/>
    <w:rsid w:val="00BB70B2"/>
    <w:rsid w:val="00BB78D9"/>
    <w:rsid w:val="00BC0175"/>
    <w:rsid w:val="00BC09D7"/>
    <w:rsid w:val="00BC181C"/>
    <w:rsid w:val="00BC1A42"/>
    <w:rsid w:val="00BC22AE"/>
    <w:rsid w:val="00BC2D24"/>
    <w:rsid w:val="00BC2EF0"/>
    <w:rsid w:val="00BC36F0"/>
    <w:rsid w:val="00BC3760"/>
    <w:rsid w:val="00BC3976"/>
    <w:rsid w:val="00BC49F3"/>
    <w:rsid w:val="00BC5270"/>
    <w:rsid w:val="00BC6A6D"/>
    <w:rsid w:val="00BC6DB7"/>
    <w:rsid w:val="00BD357B"/>
    <w:rsid w:val="00BD463B"/>
    <w:rsid w:val="00BD5109"/>
    <w:rsid w:val="00BD5C2E"/>
    <w:rsid w:val="00BD5FC8"/>
    <w:rsid w:val="00BD6FAA"/>
    <w:rsid w:val="00BD7146"/>
    <w:rsid w:val="00BD7DF3"/>
    <w:rsid w:val="00BE0A9B"/>
    <w:rsid w:val="00BE0B6E"/>
    <w:rsid w:val="00BE0C14"/>
    <w:rsid w:val="00BE181A"/>
    <w:rsid w:val="00BE22CF"/>
    <w:rsid w:val="00BE2773"/>
    <w:rsid w:val="00BE27A1"/>
    <w:rsid w:val="00BE2BFF"/>
    <w:rsid w:val="00BE3019"/>
    <w:rsid w:val="00BE3BB3"/>
    <w:rsid w:val="00BE45CA"/>
    <w:rsid w:val="00BE4704"/>
    <w:rsid w:val="00BE4C38"/>
    <w:rsid w:val="00BE4D74"/>
    <w:rsid w:val="00BE55F8"/>
    <w:rsid w:val="00BE61EA"/>
    <w:rsid w:val="00BE64E9"/>
    <w:rsid w:val="00BE66BB"/>
    <w:rsid w:val="00BE6773"/>
    <w:rsid w:val="00BE68C4"/>
    <w:rsid w:val="00BE6904"/>
    <w:rsid w:val="00BE6A06"/>
    <w:rsid w:val="00BF0B5D"/>
    <w:rsid w:val="00BF1976"/>
    <w:rsid w:val="00BF2091"/>
    <w:rsid w:val="00BF366E"/>
    <w:rsid w:val="00BF369A"/>
    <w:rsid w:val="00BF3F1E"/>
    <w:rsid w:val="00BF4026"/>
    <w:rsid w:val="00BF4227"/>
    <w:rsid w:val="00BF437A"/>
    <w:rsid w:val="00BF4934"/>
    <w:rsid w:val="00BF50CF"/>
    <w:rsid w:val="00BF5457"/>
    <w:rsid w:val="00BF5507"/>
    <w:rsid w:val="00BF56ED"/>
    <w:rsid w:val="00BF5B8C"/>
    <w:rsid w:val="00BF5F6A"/>
    <w:rsid w:val="00BF6B50"/>
    <w:rsid w:val="00BF6C51"/>
    <w:rsid w:val="00BF700D"/>
    <w:rsid w:val="00C00A4D"/>
    <w:rsid w:val="00C00A9E"/>
    <w:rsid w:val="00C01293"/>
    <w:rsid w:val="00C01FE3"/>
    <w:rsid w:val="00C021EB"/>
    <w:rsid w:val="00C02AA2"/>
    <w:rsid w:val="00C0374A"/>
    <w:rsid w:val="00C049AF"/>
    <w:rsid w:val="00C04AA8"/>
    <w:rsid w:val="00C0553E"/>
    <w:rsid w:val="00C056DA"/>
    <w:rsid w:val="00C06FCD"/>
    <w:rsid w:val="00C073EE"/>
    <w:rsid w:val="00C07CB5"/>
    <w:rsid w:val="00C101AF"/>
    <w:rsid w:val="00C10B2D"/>
    <w:rsid w:val="00C11145"/>
    <w:rsid w:val="00C119E7"/>
    <w:rsid w:val="00C11A05"/>
    <w:rsid w:val="00C12A91"/>
    <w:rsid w:val="00C133B3"/>
    <w:rsid w:val="00C137AF"/>
    <w:rsid w:val="00C1395D"/>
    <w:rsid w:val="00C14AFF"/>
    <w:rsid w:val="00C16F90"/>
    <w:rsid w:val="00C17919"/>
    <w:rsid w:val="00C1794A"/>
    <w:rsid w:val="00C17DC1"/>
    <w:rsid w:val="00C20635"/>
    <w:rsid w:val="00C207F5"/>
    <w:rsid w:val="00C211B0"/>
    <w:rsid w:val="00C2123F"/>
    <w:rsid w:val="00C2142E"/>
    <w:rsid w:val="00C22746"/>
    <w:rsid w:val="00C22B45"/>
    <w:rsid w:val="00C23C0A"/>
    <w:rsid w:val="00C253D6"/>
    <w:rsid w:val="00C25F83"/>
    <w:rsid w:val="00C261C6"/>
    <w:rsid w:val="00C267AB"/>
    <w:rsid w:val="00C269D2"/>
    <w:rsid w:val="00C27B40"/>
    <w:rsid w:val="00C309C6"/>
    <w:rsid w:val="00C30ED9"/>
    <w:rsid w:val="00C3158C"/>
    <w:rsid w:val="00C32A28"/>
    <w:rsid w:val="00C33617"/>
    <w:rsid w:val="00C34965"/>
    <w:rsid w:val="00C356A3"/>
    <w:rsid w:val="00C35CBB"/>
    <w:rsid w:val="00C36135"/>
    <w:rsid w:val="00C368F0"/>
    <w:rsid w:val="00C36A61"/>
    <w:rsid w:val="00C37074"/>
    <w:rsid w:val="00C3796A"/>
    <w:rsid w:val="00C40B09"/>
    <w:rsid w:val="00C40D54"/>
    <w:rsid w:val="00C41E59"/>
    <w:rsid w:val="00C41E61"/>
    <w:rsid w:val="00C42277"/>
    <w:rsid w:val="00C42C95"/>
    <w:rsid w:val="00C43162"/>
    <w:rsid w:val="00C43749"/>
    <w:rsid w:val="00C44ED1"/>
    <w:rsid w:val="00C460BE"/>
    <w:rsid w:val="00C462B5"/>
    <w:rsid w:val="00C46A02"/>
    <w:rsid w:val="00C475EE"/>
    <w:rsid w:val="00C4793B"/>
    <w:rsid w:val="00C47AAD"/>
    <w:rsid w:val="00C502D3"/>
    <w:rsid w:val="00C503AA"/>
    <w:rsid w:val="00C50D80"/>
    <w:rsid w:val="00C5183B"/>
    <w:rsid w:val="00C51971"/>
    <w:rsid w:val="00C51E74"/>
    <w:rsid w:val="00C531E9"/>
    <w:rsid w:val="00C532A5"/>
    <w:rsid w:val="00C53F53"/>
    <w:rsid w:val="00C53F90"/>
    <w:rsid w:val="00C53FCD"/>
    <w:rsid w:val="00C544A9"/>
    <w:rsid w:val="00C54FEE"/>
    <w:rsid w:val="00C557B7"/>
    <w:rsid w:val="00C55E5E"/>
    <w:rsid w:val="00C55F10"/>
    <w:rsid w:val="00C56A2E"/>
    <w:rsid w:val="00C56BA5"/>
    <w:rsid w:val="00C57A36"/>
    <w:rsid w:val="00C60F7E"/>
    <w:rsid w:val="00C616FB"/>
    <w:rsid w:val="00C618ED"/>
    <w:rsid w:val="00C62362"/>
    <w:rsid w:val="00C6276D"/>
    <w:rsid w:val="00C6297B"/>
    <w:rsid w:val="00C634C6"/>
    <w:rsid w:val="00C64A87"/>
    <w:rsid w:val="00C64FD1"/>
    <w:rsid w:val="00C651AD"/>
    <w:rsid w:val="00C654BD"/>
    <w:rsid w:val="00C65C7A"/>
    <w:rsid w:val="00C65FB9"/>
    <w:rsid w:val="00C666BF"/>
    <w:rsid w:val="00C66B68"/>
    <w:rsid w:val="00C67D2F"/>
    <w:rsid w:val="00C7105C"/>
    <w:rsid w:val="00C71186"/>
    <w:rsid w:val="00C71236"/>
    <w:rsid w:val="00C714AE"/>
    <w:rsid w:val="00C71CD2"/>
    <w:rsid w:val="00C71F8F"/>
    <w:rsid w:val="00C72090"/>
    <w:rsid w:val="00C72244"/>
    <w:rsid w:val="00C72DC4"/>
    <w:rsid w:val="00C72DD5"/>
    <w:rsid w:val="00C73144"/>
    <w:rsid w:val="00C74B5A"/>
    <w:rsid w:val="00C74EBA"/>
    <w:rsid w:val="00C750A3"/>
    <w:rsid w:val="00C7560C"/>
    <w:rsid w:val="00C7582C"/>
    <w:rsid w:val="00C75D17"/>
    <w:rsid w:val="00C7609F"/>
    <w:rsid w:val="00C76414"/>
    <w:rsid w:val="00C766C0"/>
    <w:rsid w:val="00C7744A"/>
    <w:rsid w:val="00C77471"/>
    <w:rsid w:val="00C77B9D"/>
    <w:rsid w:val="00C80031"/>
    <w:rsid w:val="00C80350"/>
    <w:rsid w:val="00C80689"/>
    <w:rsid w:val="00C81DAC"/>
    <w:rsid w:val="00C823A8"/>
    <w:rsid w:val="00C82BEA"/>
    <w:rsid w:val="00C8316F"/>
    <w:rsid w:val="00C831E3"/>
    <w:rsid w:val="00C83FD6"/>
    <w:rsid w:val="00C842A2"/>
    <w:rsid w:val="00C84560"/>
    <w:rsid w:val="00C845D4"/>
    <w:rsid w:val="00C84721"/>
    <w:rsid w:val="00C84B2B"/>
    <w:rsid w:val="00C84CAB"/>
    <w:rsid w:val="00C85415"/>
    <w:rsid w:val="00C85647"/>
    <w:rsid w:val="00C85E33"/>
    <w:rsid w:val="00C86667"/>
    <w:rsid w:val="00C867FF"/>
    <w:rsid w:val="00C86B15"/>
    <w:rsid w:val="00C870C4"/>
    <w:rsid w:val="00C87943"/>
    <w:rsid w:val="00C87B2F"/>
    <w:rsid w:val="00C87C73"/>
    <w:rsid w:val="00C90B70"/>
    <w:rsid w:val="00C913E6"/>
    <w:rsid w:val="00C9243E"/>
    <w:rsid w:val="00C925F0"/>
    <w:rsid w:val="00C926E8"/>
    <w:rsid w:val="00C92D66"/>
    <w:rsid w:val="00C92D9E"/>
    <w:rsid w:val="00C93F81"/>
    <w:rsid w:val="00C942A4"/>
    <w:rsid w:val="00C943C4"/>
    <w:rsid w:val="00C94EDB"/>
    <w:rsid w:val="00C950D0"/>
    <w:rsid w:val="00C952CA"/>
    <w:rsid w:val="00C96D85"/>
    <w:rsid w:val="00C96DFC"/>
    <w:rsid w:val="00C975EA"/>
    <w:rsid w:val="00C976D6"/>
    <w:rsid w:val="00C97E03"/>
    <w:rsid w:val="00C97E89"/>
    <w:rsid w:val="00CA0411"/>
    <w:rsid w:val="00CA0443"/>
    <w:rsid w:val="00CA05A0"/>
    <w:rsid w:val="00CA06AB"/>
    <w:rsid w:val="00CA0701"/>
    <w:rsid w:val="00CA09ED"/>
    <w:rsid w:val="00CA0C1D"/>
    <w:rsid w:val="00CA0EC1"/>
    <w:rsid w:val="00CA17B2"/>
    <w:rsid w:val="00CA2089"/>
    <w:rsid w:val="00CA27BE"/>
    <w:rsid w:val="00CA29D4"/>
    <w:rsid w:val="00CA2C28"/>
    <w:rsid w:val="00CA3207"/>
    <w:rsid w:val="00CA364F"/>
    <w:rsid w:val="00CA3771"/>
    <w:rsid w:val="00CA37AD"/>
    <w:rsid w:val="00CA38AF"/>
    <w:rsid w:val="00CA397D"/>
    <w:rsid w:val="00CA3AED"/>
    <w:rsid w:val="00CA40E9"/>
    <w:rsid w:val="00CA43CC"/>
    <w:rsid w:val="00CA5995"/>
    <w:rsid w:val="00CA5C35"/>
    <w:rsid w:val="00CA5C54"/>
    <w:rsid w:val="00CA5FBE"/>
    <w:rsid w:val="00CA7D49"/>
    <w:rsid w:val="00CA7F1C"/>
    <w:rsid w:val="00CB0779"/>
    <w:rsid w:val="00CB07C2"/>
    <w:rsid w:val="00CB0808"/>
    <w:rsid w:val="00CB0959"/>
    <w:rsid w:val="00CB0B40"/>
    <w:rsid w:val="00CB11D0"/>
    <w:rsid w:val="00CB2E98"/>
    <w:rsid w:val="00CB2EF7"/>
    <w:rsid w:val="00CB2F23"/>
    <w:rsid w:val="00CB32FF"/>
    <w:rsid w:val="00CB335D"/>
    <w:rsid w:val="00CB38D6"/>
    <w:rsid w:val="00CB3AE3"/>
    <w:rsid w:val="00CB3B7F"/>
    <w:rsid w:val="00CB4892"/>
    <w:rsid w:val="00CB4B27"/>
    <w:rsid w:val="00CB4C76"/>
    <w:rsid w:val="00CB55B6"/>
    <w:rsid w:val="00CB55D3"/>
    <w:rsid w:val="00CB60A9"/>
    <w:rsid w:val="00CB6F3D"/>
    <w:rsid w:val="00CB7883"/>
    <w:rsid w:val="00CB7B8C"/>
    <w:rsid w:val="00CC099F"/>
    <w:rsid w:val="00CC0A08"/>
    <w:rsid w:val="00CC0D78"/>
    <w:rsid w:val="00CC0F60"/>
    <w:rsid w:val="00CC16B6"/>
    <w:rsid w:val="00CC17EC"/>
    <w:rsid w:val="00CC2469"/>
    <w:rsid w:val="00CC2470"/>
    <w:rsid w:val="00CC2C98"/>
    <w:rsid w:val="00CC385D"/>
    <w:rsid w:val="00CC4443"/>
    <w:rsid w:val="00CC4D18"/>
    <w:rsid w:val="00CC55EA"/>
    <w:rsid w:val="00CC58B9"/>
    <w:rsid w:val="00CC5FA3"/>
    <w:rsid w:val="00CC6203"/>
    <w:rsid w:val="00CC654D"/>
    <w:rsid w:val="00CC7140"/>
    <w:rsid w:val="00CC76D0"/>
    <w:rsid w:val="00CC792E"/>
    <w:rsid w:val="00CC7D50"/>
    <w:rsid w:val="00CD09A7"/>
    <w:rsid w:val="00CD0E16"/>
    <w:rsid w:val="00CD10D7"/>
    <w:rsid w:val="00CD1F04"/>
    <w:rsid w:val="00CD1FB9"/>
    <w:rsid w:val="00CD26F6"/>
    <w:rsid w:val="00CD2735"/>
    <w:rsid w:val="00CD2AA0"/>
    <w:rsid w:val="00CD2DF8"/>
    <w:rsid w:val="00CD52A2"/>
    <w:rsid w:val="00CD5438"/>
    <w:rsid w:val="00CD56EC"/>
    <w:rsid w:val="00CD5811"/>
    <w:rsid w:val="00CD602E"/>
    <w:rsid w:val="00CD61CA"/>
    <w:rsid w:val="00CD637E"/>
    <w:rsid w:val="00CD6D0F"/>
    <w:rsid w:val="00CD6D65"/>
    <w:rsid w:val="00CD6D70"/>
    <w:rsid w:val="00CD6DD2"/>
    <w:rsid w:val="00CD79A1"/>
    <w:rsid w:val="00CD79F7"/>
    <w:rsid w:val="00CE17CE"/>
    <w:rsid w:val="00CE2431"/>
    <w:rsid w:val="00CE28A0"/>
    <w:rsid w:val="00CE4802"/>
    <w:rsid w:val="00CE51D3"/>
    <w:rsid w:val="00CE535F"/>
    <w:rsid w:val="00CE54CF"/>
    <w:rsid w:val="00CE5ACE"/>
    <w:rsid w:val="00CE5BC6"/>
    <w:rsid w:val="00CE7609"/>
    <w:rsid w:val="00CE7BD2"/>
    <w:rsid w:val="00CE7DFE"/>
    <w:rsid w:val="00CF0547"/>
    <w:rsid w:val="00CF0706"/>
    <w:rsid w:val="00CF0831"/>
    <w:rsid w:val="00CF0C81"/>
    <w:rsid w:val="00CF156F"/>
    <w:rsid w:val="00CF1F86"/>
    <w:rsid w:val="00CF2BA5"/>
    <w:rsid w:val="00CF35C2"/>
    <w:rsid w:val="00CF4711"/>
    <w:rsid w:val="00CF5882"/>
    <w:rsid w:val="00CF595B"/>
    <w:rsid w:val="00CF5A93"/>
    <w:rsid w:val="00CF6074"/>
    <w:rsid w:val="00CF62F2"/>
    <w:rsid w:val="00CF655F"/>
    <w:rsid w:val="00CF664A"/>
    <w:rsid w:val="00D00172"/>
    <w:rsid w:val="00D00CA8"/>
    <w:rsid w:val="00D00D4D"/>
    <w:rsid w:val="00D00EE5"/>
    <w:rsid w:val="00D01D13"/>
    <w:rsid w:val="00D020BD"/>
    <w:rsid w:val="00D029C3"/>
    <w:rsid w:val="00D02AA0"/>
    <w:rsid w:val="00D035DC"/>
    <w:rsid w:val="00D03B14"/>
    <w:rsid w:val="00D04D35"/>
    <w:rsid w:val="00D05948"/>
    <w:rsid w:val="00D06831"/>
    <w:rsid w:val="00D06C54"/>
    <w:rsid w:val="00D0715C"/>
    <w:rsid w:val="00D07174"/>
    <w:rsid w:val="00D07212"/>
    <w:rsid w:val="00D073D5"/>
    <w:rsid w:val="00D07B73"/>
    <w:rsid w:val="00D07E5A"/>
    <w:rsid w:val="00D07E6F"/>
    <w:rsid w:val="00D07E71"/>
    <w:rsid w:val="00D10374"/>
    <w:rsid w:val="00D11EFF"/>
    <w:rsid w:val="00D1203E"/>
    <w:rsid w:val="00D12098"/>
    <w:rsid w:val="00D14A5C"/>
    <w:rsid w:val="00D15713"/>
    <w:rsid w:val="00D166A4"/>
    <w:rsid w:val="00D168B8"/>
    <w:rsid w:val="00D17494"/>
    <w:rsid w:val="00D17545"/>
    <w:rsid w:val="00D17B1A"/>
    <w:rsid w:val="00D2033A"/>
    <w:rsid w:val="00D20761"/>
    <w:rsid w:val="00D208EE"/>
    <w:rsid w:val="00D20DEC"/>
    <w:rsid w:val="00D217F4"/>
    <w:rsid w:val="00D21C52"/>
    <w:rsid w:val="00D21F7E"/>
    <w:rsid w:val="00D225A9"/>
    <w:rsid w:val="00D22F38"/>
    <w:rsid w:val="00D23232"/>
    <w:rsid w:val="00D23C37"/>
    <w:rsid w:val="00D23F37"/>
    <w:rsid w:val="00D23F90"/>
    <w:rsid w:val="00D241AF"/>
    <w:rsid w:val="00D25D42"/>
    <w:rsid w:val="00D26031"/>
    <w:rsid w:val="00D27063"/>
    <w:rsid w:val="00D273DD"/>
    <w:rsid w:val="00D2765A"/>
    <w:rsid w:val="00D30736"/>
    <w:rsid w:val="00D31499"/>
    <w:rsid w:val="00D31AD1"/>
    <w:rsid w:val="00D31D6A"/>
    <w:rsid w:val="00D31FAF"/>
    <w:rsid w:val="00D3232D"/>
    <w:rsid w:val="00D32627"/>
    <w:rsid w:val="00D331D7"/>
    <w:rsid w:val="00D33DE5"/>
    <w:rsid w:val="00D342E7"/>
    <w:rsid w:val="00D34A17"/>
    <w:rsid w:val="00D34ABE"/>
    <w:rsid w:val="00D35534"/>
    <w:rsid w:val="00D358E3"/>
    <w:rsid w:val="00D35975"/>
    <w:rsid w:val="00D35E1B"/>
    <w:rsid w:val="00D367D9"/>
    <w:rsid w:val="00D3689B"/>
    <w:rsid w:val="00D37901"/>
    <w:rsid w:val="00D37931"/>
    <w:rsid w:val="00D37E53"/>
    <w:rsid w:val="00D40295"/>
    <w:rsid w:val="00D40357"/>
    <w:rsid w:val="00D4059B"/>
    <w:rsid w:val="00D4085B"/>
    <w:rsid w:val="00D40F76"/>
    <w:rsid w:val="00D41D94"/>
    <w:rsid w:val="00D41E8C"/>
    <w:rsid w:val="00D4263A"/>
    <w:rsid w:val="00D43138"/>
    <w:rsid w:val="00D43460"/>
    <w:rsid w:val="00D43778"/>
    <w:rsid w:val="00D43B33"/>
    <w:rsid w:val="00D43C18"/>
    <w:rsid w:val="00D4493A"/>
    <w:rsid w:val="00D44CA3"/>
    <w:rsid w:val="00D453D8"/>
    <w:rsid w:val="00D4561F"/>
    <w:rsid w:val="00D46561"/>
    <w:rsid w:val="00D47C5C"/>
    <w:rsid w:val="00D47E95"/>
    <w:rsid w:val="00D5061F"/>
    <w:rsid w:val="00D50841"/>
    <w:rsid w:val="00D50927"/>
    <w:rsid w:val="00D50E88"/>
    <w:rsid w:val="00D50FED"/>
    <w:rsid w:val="00D51156"/>
    <w:rsid w:val="00D51B3E"/>
    <w:rsid w:val="00D52289"/>
    <w:rsid w:val="00D52895"/>
    <w:rsid w:val="00D528B9"/>
    <w:rsid w:val="00D52AB2"/>
    <w:rsid w:val="00D53058"/>
    <w:rsid w:val="00D5392C"/>
    <w:rsid w:val="00D541E0"/>
    <w:rsid w:val="00D5447F"/>
    <w:rsid w:val="00D55127"/>
    <w:rsid w:val="00D5518B"/>
    <w:rsid w:val="00D55E53"/>
    <w:rsid w:val="00D5628F"/>
    <w:rsid w:val="00D564A7"/>
    <w:rsid w:val="00D56A75"/>
    <w:rsid w:val="00D572C4"/>
    <w:rsid w:val="00D57CDA"/>
    <w:rsid w:val="00D61262"/>
    <w:rsid w:val="00D614DD"/>
    <w:rsid w:val="00D615CC"/>
    <w:rsid w:val="00D622B6"/>
    <w:rsid w:val="00D622C9"/>
    <w:rsid w:val="00D624D6"/>
    <w:rsid w:val="00D63282"/>
    <w:rsid w:val="00D632E5"/>
    <w:rsid w:val="00D637EF"/>
    <w:rsid w:val="00D63949"/>
    <w:rsid w:val="00D63D49"/>
    <w:rsid w:val="00D64347"/>
    <w:rsid w:val="00D645C6"/>
    <w:rsid w:val="00D64C5A"/>
    <w:rsid w:val="00D64D3A"/>
    <w:rsid w:val="00D65540"/>
    <w:rsid w:val="00D65F2E"/>
    <w:rsid w:val="00D66D92"/>
    <w:rsid w:val="00D66E11"/>
    <w:rsid w:val="00D66FDE"/>
    <w:rsid w:val="00D67A81"/>
    <w:rsid w:val="00D67F29"/>
    <w:rsid w:val="00D704A5"/>
    <w:rsid w:val="00D7123C"/>
    <w:rsid w:val="00D720EC"/>
    <w:rsid w:val="00D721A6"/>
    <w:rsid w:val="00D72300"/>
    <w:rsid w:val="00D7342D"/>
    <w:rsid w:val="00D736A6"/>
    <w:rsid w:val="00D739AC"/>
    <w:rsid w:val="00D73C2F"/>
    <w:rsid w:val="00D746C7"/>
    <w:rsid w:val="00D749F2"/>
    <w:rsid w:val="00D77250"/>
    <w:rsid w:val="00D774F0"/>
    <w:rsid w:val="00D775E0"/>
    <w:rsid w:val="00D8078D"/>
    <w:rsid w:val="00D80C8C"/>
    <w:rsid w:val="00D829DA"/>
    <w:rsid w:val="00D8339D"/>
    <w:rsid w:val="00D83E87"/>
    <w:rsid w:val="00D8411D"/>
    <w:rsid w:val="00D841B4"/>
    <w:rsid w:val="00D8493B"/>
    <w:rsid w:val="00D84941"/>
    <w:rsid w:val="00D84FF0"/>
    <w:rsid w:val="00D853CE"/>
    <w:rsid w:val="00D856CD"/>
    <w:rsid w:val="00D8590C"/>
    <w:rsid w:val="00D86AD7"/>
    <w:rsid w:val="00D87042"/>
    <w:rsid w:val="00D872B7"/>
    <w:rsid w:val="00D8756C"/>
    <w:rsid w:val="00D904D2"/>
    <w:rsid w:val="00D909BF"/>
    <w:rsid w:val="00D90A26"/>
    <w:rsid w:val="00D9101E"/>
    <w:rsid w:val="00D913A3"/>
    <w:rsid w:val="00D91BBF"/>
    <w:rsid w:val="00D9313C"/>
    <w:rsid w:val="00D93187"/>
    <w:rsid w:val="00D93661"/>
    <w:rsid w:val="00D937C9"/>
    <w:rsid w:val="00D9381D"/>
    <w:rsid w:val="00D93AF8"/>
    <w:rsid w:val="00D95112"/>
    <w:rsid w:val="00D9727B"/>
    <w:rsid w:val="00D975D1"/>
    <w:rsid w:val="00D97B39"/>
    <w:rsid w:val="00D97D0B"/>
    <w:rsid w:val="00DA04D0"/>
    <w:rsid w:val="00DA070C"/>
    <w:rsid w:val="00DA0B92"/>
    <w:rsid w:val="00DA18D2"/>
    <w:rsid w:val="00DA2374"/>
    <w:rsid w:val="00DA266E"/>
    <w:rsid w:val="00DA2714"/>
    <w:rsid w:val="00DA2951"/>
    <w:rsid w:val="00DA2FEB"/>
    <w:rsid w:val="00DA3281"/>
    <w:rsid w:val="00DA42F4"/>
    <w:rsid w:val="00DA4CEC"/>
    <w:rsid w:val="00DA5DB0"/>
    <w:rsid w:val="00DA6479"/>
    <w:rsid w:val="00DA65DA"/>
    <w:rsid w:val="00DA6847"/>
    <w:rsid w:val="00DA75A8"/>
    <w:rsid w:val="00DA7C25"/>
    <w:rsid w:val="00DB17EA"/>
    <w:rsid w:val="00DB2707"/>
    <w:rsid w:val="00DB2BC0"/>
    <w:rsid w:val="00DB2F01"/>
    <w:rsid w:val="00DB30E4"/>
    <w:rsid w:val="00DB3D4C"/>
    <w:rsid w:val="00DB3F28"/>
    <w:rsid w:val="00DB42C8"/>
    <w:rsid w:val="00DB57CE"/>
    <w:rsid w:val="00DB6956"/>
    <w:rsid w:val="00DB73C6"/>
    <w:rsid w:val="00DB77B1"/>
    <w:rsid w:val="00DC001B"/>
    <w:rsid w:val="00DC0636"/>
    <w:rsid w:val="00DC0A51"/>
    <w:rsid w:val="00DC15AE"/>
    <w:rsid w:val="00DC1960"/>
    <w:rsid w:val="00DC1B85"/>
    <w:rsid w:val="00DC2222"/>
    <w:rsid w:val="00DC2673"/>
    <w:rsid w:val="00DC2CF5"/>
    <w:rsid w:val="00DC2DA8"/>
    <w:rsid w:val="00DC2FEE"/>
    <w:rsid w:val="00DC3DF3"/>
    <w:rsid w:val="00DC43EB"/>
    <w:rsid w:val="00DC485F"/>
    <w:rsid w:val="00DC4AD2"/>
    <w:rsid w:val="00DC4F94"/>
    <w:rsid w:val="00DC51F2"/>
    <w:rsid w:val="00DC5508"/>
    <w:rsid w:val="00DC61C3"/>
    <w:rsid w:val="00DC643F"/>
    <w:rsid w:val="00DC6A17"/>
    <w:rsid w:val="00DC6DEB"/>
    <w:rsid w:val="00DC79AB"/>
    <w:rsid w:val="00DD00B0"/>
    <w:rsid w:val="00DD0417"/>
    <w:rsid w:val="00DD0FC2"/>
    <w:rsid w:val="00DD0FC9"/>
    <w:rsid w:val="00DD2848"/>
    <w:rsid w:val="00DD2B37"/>
    <w:rsid w:val="00DD4DAF"/>
    <w:rsid w:val="00DD5B2D"/>
    <w:rsid w:val="00DD5C90"/>
    <w:rsid w:val="00DD6099"/>
    <w:rsid w:val="00DD6AA6"/>
    <w:rsid w:val="00DD742E"/>
    <w:rsid w:val="00DE0B2E"/>
    <w:rsid w:val="00DE0BE7"/>
    <w:rsid w:val="00DE1352"/>
    <w:rsid w:val="00DE2D15"/>
    <w:rsid w:val="00DE2E35"/>
    <w:rsid w:val="00DE3FD0"/>
    <w:rsid w:val="00DE4828"/>
    <w:rsid w:val="00DE4F6A"/>
    <w:rsid w:val="00DE5219"/>
    <w:rsid w:val="00DE6046"/>
    <w:rsid w:val="00DE698F"/>
    <w:rsid w:val="00DE69FD"/>
    <w:rsid w:val="00DE7085"/>
    <w:rsid w:val="00DE71AC"/>
    <w:rsid w:val="00DE7630"/>
    <w:rsid w:val="00DF0392"/>
    <w:rsid w:val="00DF06E9"/>
    <w:rsid w:val="00DF0866"/>
    <w:rsid w:val="00DF132E"/>
    <w:rsid w:val="00DF23CF"/>
    <w:rsid w:val="00DF290D"/>
    <w:rsid w:val="00DF2968"/>
    <w:rsid w:val="00DF3060"/>
    <w:rsid w:val="00DF317E"/>
    <w:rsid w:val="00DF32F0"/>
    <w:rsid w:val="00DF4DFE"/>
    <w:rsid w:val="00DF56E6"/>
    <w:rsid w:val="00DF6A67"/>
    <w:rsid w:val="00DF6DC9"/>
    <w:rsid w:val="00DF6F8F"/>
    <w:rsid w:val="00DF7B0C"/>
    <w:rsid w:val="00E0145B"/>
    <w:rsid w:val="00E02277"/>
    <w:rsid w:val="00E02D99"/>
    <w:rsid w:val="00E03009"/>
    <w:rsid w:val="00E0345E"/>
    <w:rsid w:val="00E036AC"/>
    <w:rsid w:val="00E042BF"/>
    <w:rsid w:val="00E04C9C"/>
    <w:rsid w:val="00E04F79"/>
    <w:rsid w:val="00E05233"/>
    <w:rsid w:val="00E05C3A"/>
    <w:rsid w:val="00E0622F"/>
    <w:rsid w:val="00E06676"/>
    <w:rsid w:val="00E0697C"/>
    <w:rsid w:val="00E06C0F"/>
    <w:rsid w:val="00E06D40"/>
    <w:rsid w:val="00E07531"/>
    <w:rsid w:val="00E07CF2"/>
    <w:rsid w:val="00E10F6A"/>
    <w:rsid w:val="00E112E0"/>
    <w:rsid w:val="00E1133B"/>
    <w:rsid w:val="00E11A21"/>
    <w:rsid w:val="00E11A35"/>
    <w:rsid w:val="00E11FDD"/>
    <w:rsid w:val="00E121A3"/>
    <w:rsid w:val="00E123AD"/>
    <w:rsid w:val="00E123BB"/>
    <w:rsid w:val="00E128C7"/>
    <w:rsid w:val="00E12901"/>
    <w:rsid w:val="00E13AB4"/>
    <w:rsid w:val="00E145E4"/>
    <w:rsid w:val="00E148D7"/>
    <w:rsid w:val="00E14BA7"/>
    <w:rsid w:val="00E15DBB"/>
    <w:rsid w:val="00E1662F"/>
    <w:rsid w:val="00E167CE"/>
    <w:rsid w:val="00E17A4B"/>
    <w:rsid w:val="00E20526"/>
    <w:rsid w:val="00E20B12"/>
    <w:rsid w:val="00E210B3"/>
    <w:rsid w:val="00E211EE"/>
    <w:rsid w:val="00E224C3"/>
    <w:rsid w:val="00E22AAC"/>
    <w:rsid w:val="00E2328E"/>
    <w:rsid w:val="00E23842"/>
    <w:rsid w:val="00E23B0A"/>
    <w:rsid w:val="00E244B7"/>
    <w:rsid w:val="00E24F81"/>
    <w:rsid w:val="00E254A9"/>
    <w:rsid w:val="00E263FD"/>
    <w:rsid w:val="00E273B1"/>
    <w:rsid w:val="00E279B7"/>
    <w:rsid w:val="00E30406"/>
    <w:rsid w:val="00E30936"/>
    <w:rsid w:val="00E30A43"/>
    <w:rsid w:val="00E30FC7"/>
    <w:rsid w:val="00E31125"/>
    <w:rsid w:val="00E311EF"/>
    <w:rsid w:val="00E31CAF"/>
    <w:rsid w:val="00E325AB"/>
    <w:rsid w:val="00E33614"/>
    <w:rsid w:val="00E337EE"/>
    <w:rsid w:val="00E33D71"/>
    <w:rsid w:val="00E3456D"/>
    <w:rsid w:val="00E3476C"/>
    <w:rsid w:val="00E35960"/>
    <w:rsid w:val="00E35DAF"/>
    <w:rsid w:val="00E361D3"/>
    <w:rsid w:val="00E36507"/>
    <w:rsid w:val="00E36F3A"/>
    <w:rsid w:val="00E37294"/>
    <w:rsid w:val="00E37D7A"/>
    <w:rsid w:val="00E4051D"/>
    <w:rsid w:val="00E405A1"/>
    <w:rsid w:val="00E40B7B"/>
    <w:rsid w:val="00E41618"/>
    <w:rsid w:val="00E43144"/>
    <w:rsid w:val="00E4471F"/>
    <w:rsid w:val="00E44C46"/>
    <w:rsid w:val="00E4528E"/>
    <w:rsid w:val="00E45505"/>
    <w:rsid w:val="00E459F8"/>
    <w:rsid w:val="00E45D0A"/>
    <w:rsid w:val="00E45FB4"/>
    <w:rsid w:val="00E4627C"/>
    <w:rsid w:val="00E4742F"/>
    <w:rsid w:val="00E474C8"/>
    <w:rsid w:val="00E47E60"/>
    <w:rsid w:val="00E507B9"/>
    <w:rsid w:val="00E50C21"/>
    <w:rsid w:val="00E52474"/>
    <w:rsid w:val="00E53735"/>
    <w:rsid w:val="00E54659"/>
    <w:rsid w:val="00E549F6"/>
    <w:rsid w:val="00E5585D"/>
    <w:rsid w:val="00E55E56"/>
    <w:rsid w:val="00E567DC"/>
    <w:rsid w:val="00E573DA"/>
    <w:rsid w:val="00E60182"/>
    <w:rsid w:val="00E605BE"/>
    <w:rsid w:val="00E60983"/>
    <w:rsid w:val="00E612E0"/>
    <w:rsid w:val="00E613A0"/>
    <w:rsid w:val="00E615EC"/>
    <w:rsid w:val="00E61721"/>
    <w:rsid w:val="00E61800"/>
    <w:rsid w:val="00E61A21"/>
    <w:rsid w:val="00E62004"/>
    <w:rsid w:val="00E626A7"/>
    <w:rsid w:val="00E6369B"/>
    <w:rsid w:val="00E639CF"/>
    <w:rsid w:val="00E63AAE"/>
    <w:rsid w:val="00E63BBC"/>
    <w:rsid w:val="00E63C1D"/>
    <w:rsid w:val="00E649A8"/>
    <w:rsid w:val="00E661D2"/>
    <w:rsid w:val="00E66646"/>
    <w:rsid w:val="00E67896"/>
    <w:rsid w:val="00E70362"/>
    <w:rsid w:val="00E7047A"/>
    <w:rsid w:val="00E70662"/>
    <w:rsid w:val="00E7091B"/>
    <w:rsid w:val="00E70B50"/>
    <w:rsid w:val="00E714DD"/>
    <w:rsid w:val="00E71530"/>
    <w:rsid w:val="00E72906"/>
    <w:rsid w:val="00E72BE0"/>
    <w:rsid w:val="00E73243"/>
    <w:rsid w:val="00E73371"/>
    <w:rsid w:val="00E748DB"/>
    <w:rsid w:val="00E7495B"/>
    <w:rsid w:val="00E74AE2"/>
    <w:rsid w:val="00E76111"/>
    <w:rsid w:val="00E7690B"/>
    <w:rsid w:val="00E76AFF"/>
    <w:rsid w:val="00E76B03"/>
    <w:rsid w:val="00E76F73"/>
    <w:rsid w:val="00E77196"/>
    <w:rsid w:val="00E7759A"/>
    <w:rsid w:val="00E77C81"/>
    <w:rsid w:val="00E816E7"/>
    <w:rsid w:val="00E82083"/>
    <w:rsid w:val="00E8232F"/>
    <w:rsid w:val="00E82BEA"/>
    <w:rsid w:val="00E82F84"/>
    <w:rsid w:val="00E83088"/>
    <w:rsid w:val="00E83988"/>
    <w:rsid w:val="00E84769"/>
    <w:rsid w:val="00E8504B"/>
    <w:rsid w:val="00E85114"/>
    <w:rsid w:val="00E8568C"/>
    <w:rsid w:val="00E864B1"/>
    <w:rsid w:val="00E87222"/>
    <w:rsid w:val="00E87479"/>
    <w:rsid w:val="00E87CF5"/>
    <w:rsid w:val="00E90768"/>
    <w:rsid w:val="00E913AC"/>
    <w:rsid w:val="00E915EA"/>
    <w:rsid w:val="00E91BD5"/>
    <w:rsid w:val="00E91EF9"/>
    <w:rsid w:val="00E91F0B"/>
    <w:rsid w:val="00E926B9"/>
    <w:rsid w:val="00E92A93"/>
    <w:rsid w:val="00E92D00"/>
    <w:rsid w:val="00E93366"/>
    <w:rsid w:val="00E96371"/>
    <w:rsid w:val="00E964C6"/>
    <w:rsid w:val="00E96FF4"/>
    <w:rsid w:val="00E973DF"/>
    <w:rsid w:val="00E97634"/>
    <w:rsid w:val="00E978E6"/>
    <w:rsid w:val="00EA03F4"/>
    <w:rsid w:val="00EA0D36"/>
    <w:rsid w:val="00EA0F71"/>
    <w:rsid w:val="00EA172E"/>
    <w:rsid w:val="00EA258C"/>
    <w:rsid w:val="00EA2DAB"/>
    <w:rsid w:val="00EA3443"/>
    <w:rsid w:val="00EA5869"/>
    <w:rsid w:val="00EA5B3B"/>
    <w:rsid w:val="00EA6204"/>
    <w:rsid w:val="00EA6771"/>
    <w:rsid w:val="00EA7CF8"/>
    <w:rsid w:val="00EB0ACA"/>
    <w:rsid w:val="00EB0C05"/>
    <w:rsid w:val="00EB174A"/>
    <w:rsid w:val="00EB1D39"/>
    <w:rsid w:val="00EB2282"/>
    <w:rsid w:val="00EB2474"/>
    <w:rsid w:val="00EB2C9E"/>
    <w:rsid w:val="00EB2F20"/>
    <w:rsid w:val="00EB3112"/>
    <w:rsid w:val="00EB3649"/>
    <w:rsid w:val="00EB3853"/>
    <w:rsid w:val="00EB3D31"/>
    <w:rsid w:val="00EB4B0F"/>
    <w:rsid w:val="00EB4DEC"/>
    <w:rsid w:val="00EB5333"/>
    <w:rsid w:val="00EB5855"/>
    <w:rsid w:val="00EB59DF"/>
    <w:rsid w:val="00EB5B51"/>
    <w:rsid w:val="00EB5F52"/>
    <w:rsid w:val="00EB69E1"/>
    <w:rsid w:val="00EB6B14"/>
    <w:rsid w:val="00EC0551"/>
    <w:rsid w:val="00EC0F4D"/>
    <w:rsid w:val="00EC18B4"/>
    <w:rsid w:val="00EC1A8F"/>
    <w:rsid w:val="00EC1EDA"/>
    <w:rsid w:val="00EC21E3"/>
    <w:rsid w:val="00EC251C"/>
    <w:rsid w:val="00EC29B9"/>
    <w:rsid w:val="00EC2F70"/>
    <w:rsid w:val="00EC3783"/>
    <w:rsid w:val="00EC4162"/>
    <w:rsid w:val="00EC447D"/>
    <w:rsid w:val="00EC476F"/>
    <w:rsid w:val="00EC5D3E"/>
    <w:rsid w:val="00EC5F8B"/>
    <w:rsid w:val="00EC7221"/>
    <w:rsid w:val="00ED0946"/>
    <w:rsid w:val="00ED10C9"/>
    <w:rsid w:val="00ED1617"/>
    <w:rsid w:val="00ED1CC8"/>
    <w:rsid w:val="00ED20EB"/>
    <w:rsid w:val="00ED2607"/>
    <w:rsid w:val="00ED2C4F"/>
    <w:rsid w:val="00ED2C87"/>
    <w:rsid w:val="00ED3462"/>
    <w:rsid w:val="00ED3BC3"/>
    <w:rsid w:val="00ED46FE"/>
    <w:rsid w:val="00ED4857"/>
    <w:rsid w:val="00ED5036"/>
    <w:rsid w:val="00ED50E1"/>
    <w:rsid w:val="00ED5EDD"/>
    <w:rsid w:val="00ED5FB8"/>
    <w:rsid w:val="00ED6322"/>
    <w:rsid w:val="00ED70E4"/>
    <w:rsid w:val="00ED720C"/>
    <w:rsid w:val="00ED78A8"/>
    <w:rsid w:val="00EE101D"/>
    <w:rsid w:val="00EE15BF"/>
    <w:rsid w:val="00EE24D2"/>
    <w:rsid w:val="00EE2808"/>
    <w:rsid w:val="00EE4186"/>
    <w:rsid w:val="00EE4FE6"/>
    <w:rsid w:val="00EE500E"/>
    <w:rsid w:val="00EE5069"/>
    <w:rsid w:val="00EE5190"/>
    <w:rsid w:val="00EE525B"/>
    <w:rsid w:val="00EE5881"/>
    <w:rsid w:val="00EE595A"/>
    <w:rsid w:val="00EE6343"/>
    <w:rsid w:val="00EE685F"/>
    <w:rsid w:val="00EE6958"/>
    <w:rsid w:val="00EE6A97"/>
    <w:rsid w:val="00EE715E"/>
    <w:rsid w:val="00EF0B69"/>
    <w:rsid w:val="00EF25B1"/>
    <w:rsid w:val="00EF2639"/>
    <w:rsid w:val="00EF35C8"/>
    <w:rsid w:val="00EF3957"/>
    <w:rsid w:val="00EF5504"/>
    <w:rsid w:val="00EF554F"/>
    <w:rsid w:val="00EF59D1"/>
    <w:rsid w:val="00EF5AC1"/>
    <w:rsid w:val="00EF5D24"/>
    <w:rsid w:val="00EF5FCC"/>
    <w:rsid w:val="00EF64DC"/>
    <w:rsid w:val="00EF6909"/>
    <w:rsid w:val="00EF7305"/>
    <w:rsid w:val="00EF784A"/>
    <w:rsid w:val="00EF7D4B"/>
    <w:rsid w:val="00F004F3"/>
    <w:rsid w:val="00F00762"/>
    <w:rsid w:val="00F01103"/>
    <w:rsid w:val="00F030D8"/>
    <w:rsid w:val="00F0461B"/>
    <w:rsid w:val="00F0488A"/>
    <w:rsid w:val="00F04BA0"/>
    <w:rsid w:val="00F04D3A"/>
    <w:rsid w:val="00F04F8E"/>
    <w:rsid w:val="00F051D6"/>
    <w:rsid w:val="00F055E9"/>
    <w:rsid w:val="00F06588"/>
    <w:rsid w:val="00F06C36"/>
    <w:rsid w:val="00F070CA"/>
    <w:rsid w:val="00F1008D"/>
    <w:rsid w:val="00F11C6F"/>
    <w:rsid w:val="00F128DF"/>
    <w:rsid w:val="00F12ED3"/>
    <w:rsid w:val="00F12F3E"/>
    <w:rsid w:val="00F13856"/>
    <w:rsid w:val="00F13BAE"/>
    <w:rsid w:val="00F13EB1"/>
    <w:rsid w:val="00F145FB"/>
    <w:rsid w:val="00F14C50"/>
    <w:rsid w:val="00F14EBB"/>
    <w:rsid w:val="00F14F05"/>
    <w:rsid w:val="00F1503D"/>
    <w:rsid w:val="00F15C1C"/>
    <w:rsid w:val="00F15CBA"/>
    <w:rsid w:val="00F160A4"/>
    <w:rsid w:val="00F16F12"/>
    <w:rsid w:val="00F16F1C"/>
    <w:rsid w:val="00F173AE"/>
    <w:rsid w:val="00F177C4"/>
    <w:rsid w:val="00F217CF"/>
    <w:rsid w:val="00F21C51"/>
    <w:rsid w:val="00F223AB"/>
    <w:rsid w:val="00F22FDE"/>
    <w:rsid w:val="00F239CF"/>
    <w:rsid w:val="00F23CAC"/>
    <w:rsid w:val="00F24182"/>
    <w:rsid w:val="00F246F1"/>
    <w:rsid w:val="00F24D51"/>
    <w:rsid w:val="00F25371"/>
    <w:rsid w:val="00F25403"/>
    <w:rsid w:val="00F25775"/>
    <w:rsid w:val="00F26493"/>
    <w:rsid w:val="00F300F5"/>
    <w:rsid w:val="00F30D88"/>
    <w:rsid w:val="00F319BD"/>
    <w:rsid w:val="00F31FEE"/>
    <w:rsid w:val="00F3273D"/>
    <w:rsid w:val="00F32A4B"/>
    <w:rsid w:val="00F32D17"/>
    <w:rsid w:val="00F33F49"/>
    <w:rsid w:val="00F35A82"/>
    <w:rsid w:val="00F363E0"/>
    <w:rsid w:val="00F3646E"/>
    <w:rsid w:val="00F36523"/>
    <w:rsid w:val="00F36803"/>
    <w:rsid w:val="00F36FC3"/>
    <w:rsid w:val="00F372BD"/>
    <w:rsid w:val="00F37A33"/>
    <w:rsid w:val="00F37F4D"/>
    <w:rsid w:val="00F37FDA"/>
    <w:rsid w:val="00F40789"/>
    <w:rsid w:val="00F40A62"/>
    <w:rsid w:val="00F40B18"/>
    <w:rsid w:val="00F40B30"/>
    <w:rsid w:val="00F43265"/>
    <w:rsid w:val="00F439D0"/>
    <w:rsid w:val="00F439D4"/>
    <w:rsid w:val="00F43A25"/>
    <w:rsid w:val="00F43BBB"/>
    <w:rsid w:val="00F43C9A"/>
    <w:rsid w:val="00F4400B"/>
    <w:rsid w:val="00F44CF2"/>
    <w:rsid w:val="00F450A7"/>
    <w:rsid w:val="00F45338"/>
    <w:rsid w:val="00F45644"/>
    <w:rsid w:val="00F456E0"/>
    <w:rsid w:val="00F45971"/>
    <w:rsid w:val="00F471F3"/>
    <w:rsid w:val="00F475AF"/>
    <w:rsid w:val="00F47A06"/>
    <w:rsid w:val="00F47B6F"/>
    <w:rsid w:val="00F50E04"/>
    <w:rsid w:val="00F513C1"/>
    <w:rsid w:val="00F519A1"/>
    <w:rsid w:val="00F522A2"/>
    <w:rsid w:val="00F5272D"/>
    <w:rsid w:val="00F53D06"/>
    <w:rsid w:val="00F53EEF"/>
    <w:rsid w:val="00F53FEC"/>
    <w:rsid w:val="00F54114"/>
    <w:rsid w:val="00F54154"/>
    <w:rsid w:val="00F54779"/>
    <w:rsid w:val="00F54923"/>
    <w:rsid w:val="00F5672E"/>
    <w:rsid w:val="00F56957"/>
    <w:rsid w:val="00F56DD5"/>
    <w:rsid w:val="00F573F6"/>
    <w:rsid w:val="00F57BEE"/>
    <w:rsid w:val="00F57F2C"/>
    <w:rsid w:val="00F600C2"/>
    <w:rsid w:val="00F61189"/>
    <w:rsid w:val="00F6137E"/>
    <w:rsid w:val="00F632D9"/>
    <w:rsid w:val="00F63C26"/>
    <w:rsid w:val="00F63E55"/>
    <w:rsid w:val="00F647BF"/>
    <w:rsid w:val="00F652C8"/>
    <w:rsid w:val="00F6557A"/>
    <w:rsid w:val="00F656B4"/>
    <w:rsid w:val="00F65E8E"/>
    <w:rsid w:val="00F66ED6"/>
    <w:rsid w:val="00F677A7"/>
    <w:rsid w:val="00F679B2"/>
    <w:rsid w:val="00F67DC8"/>
    <w:rsid w:val="00F702BF"/>
    <w:rsid w:val="00F710B8"/>
    <w:rsid w:val="00F718A7"/>
    <w:rsid w:val="00F72C95"/>
    <w:rsid w:val="00F7311F"/>
    <w:rsid w:val="00F73139"/>
    <w:rsid w:val="00F748A9"/>
    <w:rsid w:val="00F75A74"/>
    <w:rsid w:val="00F75C4D"/>
    <w:rsid w:val="00F75F06"/>
    <w:rsid w:val="00F7632C"/>
    <w:rsid w:val="00F76FC4"/>
    <w:rsid w:val="00F77B13"/>
    <w:rsid w:val="00F801D4"/>
    <w:rsid w:val="00F8051C"/>
    <w:rsid w:val="00F807B4"/>
    <w:rsid w:val="00F807DE"/>
    <w:rsid w:val="00F80A19"/>
    <w:rsid w:val="00F81D58"/>
    <w:rsid w:val="00F82095"/>
    <w:rsid w:val="00F825EF"/>
    <w:rsid w:val="00F844A6"/>
    <w:rsid w:val="00F846F7"/>
    <w:rsid w:val="00F858A1"/>
    <w:rsid w:val="00F85ED8"/>
    <w:rsid w:val="00F85FD6"/>
    <w:rsid w:val="00F86D65"/>
    <w:rsid w:val="00F87019"/>
    <w:rsid w:val="00F8710E"/>
    <w:rsid w:val="00F875E4"/>
    <w:rsid w:val="00F87783"/>
    <w:rsid w:val="00F90B0F"/>
    <w:rsid w:val="00F90B89"/>
    <w:rsid w:val="00F915D6"/>
    <w:rsid w:val="00F92750"/>
    <w:rsid w:val="00F92F6A"/>
    <w:rsid w:val="00F930B4"/>
    <w:rsid w:val="00F938BE"/>
    <w:rsid w:val="00F93970"/>
    <w:rsid w:val="00F93B5F"/>
    <w:rsid w:val="00F941D0"/>
    <w:rsid w:val="00F947C1"/>
    <w:rsid w:val="00F94DFA"/>
    <w:rsid w:val="00F96890"/>
    <w:rsid w:val="00F971D6"/>
    <w:rsid w:val="00F975A1"/>
    <w:rsid w:val="00FA0806"/>
    <w:rsid w:val="00FA15DE"/>
    <w:rsid w:val="00FA170A"/>
    <w:rsid w:val="00FA25AC"/>
    <w:rsid w:val="00FA32B3"/>
    <w:rsid w:val="00FA34B0"/>
    <w:rsid w:val="00FA4815"/>
    <w:rsid w:val="00FA4B18"/>
    <w:rsid w:val="00FA4B26"/>
    <w:rsid w:val="00FA4FC6"/>
    <w:rsid w:val="00FA571F"/>
    <w:rsid w:val="00FA59FC"/>
    <w:rsid w:val="00FA6DA5"/>
    <w:rsid w:val="00FA74E5"/>
    <w:rsid w:val="00FA75E6"/>
    <w:rsid w:val="00FA795F"/>
    <w:rsid w:val="00FB1419"/>
    <w:rsid w:val="00FB1CBF"/>
    <w:rsid w:val="00FB1ECF"/>
    <w:rsid w:val="00FB2251"/>
    <w:rsid w:val="00FB2706"/>
    <w:rsid w:val="00FB2917"/>
    <w:rsid w:val="00FB302E"/>
    <w:rsid w:val="00FB4044"/>
    <w:rsid w:val="00FB462A"/>
    <w:rsid w:val="00FB475E"/>
    <w:rsid w:val="00FB4A86"/>
    <w:rsid w:val="00FB4E6D"/>
    <w:rsid w:val="00FB50D1"/>
    <w:rsid w:val="00FB6491"/>
    <w:rsid w:val="00FB65B7"/>
    <w:rsid w:val="00FB7085"/>
    <w:rsid w:val="00FB74E6"/>
    <w:rsid w:val="00FC0773"/>
    <w:rsid w:val="00FC095E"/>
    <w:rsid w:val="00FC1044"/>
    <w:rsid w:val="00FC1228"/>
    <w:rsid w:val="00FC257F"/>
    <w:rsid w:val="00FC2DD7"/>
    <w:rsid w:val="00FC314B"/>
    <w:rsid w:val="00FC33D6"/>
    <w:rsid w:val="00FC3978"/>
    <w:rsid w:val="00FC3C85"/>
    <w:rsid w:val="00FC4167"/>
    <w:rsid w:val="00FC4608"/>
    <w:rsid w:val="00FC47A1"/>
    <w:rsid w:val="00FC4AD7"/>
    <w:rsid w:val="00FC5963"/>
    <w:rsid w:val="00FC5E95"/>
    <w:rsid w:val="00FC6106"/>
    <w:rsid w:val="00FC62F3"/>
    <w:rsid w:val="00FC6386"/>
    <w:rsid w:val="00FC757C"/>
    <w:rsid w:val="00FC7751"/>
    <w:rsid w:val="00FC7B61"/>
    <w:rsid w:val="00FC7C3F"/>
    <w:rsid w:val="00FD0202"/>
    <w:rsid w:val="00FD0606"/>
    <w:rsid w:val="00FD07D7"/>
    <w:rsid w:val="00FD0A65"/>
    <w:rsid w:val="00FD0D77"/>
    <w:rsid w:val="00FD1DC5"/>
    <w:rsid w:val="00FD2C96"/>
    <w:rsid w:val="00FD328F"/>
    <w:rsid w:val="00FD34D1"/>
    <w:rsid w:val="00FD3BD4"/>
    <w:rsid w:val="00FD3FF5"/>
    <w:rsid w:val="00FD448B"/>
    <w:rsid w:val="00FD4833"/>
    <w:rsid w:val="00FD4F6A"/>
    <w:rsid w:val="00FD50B2"/>
    <w:rsid w:val="00FD53E8"/>
    <w:rsid w:val="00FD5A97"/>
    <w:rsid w:val="00FD5E88"/>
    <w:rsid w:val="00FD6267"/>
    <w:rsid w:val="00FD69CF"/>
    <w:rsid w:val="00FD6C44"/>
    <w:rsid w:val="00FD73A4"/>
    <w:rsid w:val="00FD7916"/>
    <w:rsid w:val="00FD7E45"/>
    <w:rsid w:val="00FD7F50"/>
    <w:rsid w:val="00FE09D1"/>
    <w:rsid w:val="00FE0D05"/>
    <w:rsid w:val="00FE1267"/>
    <w:rsid w:val="00FE166A"/>
    <w:rsid w:val="00FE1C60"/>
    <w:rsid w:val="00FE1D37"/>
    <w:rsid w:val="00FE1D9E"/>
    <w:rsid w:val="00FE2350"/>
    <w:rsid w:val="00FE2E5D"/>
    <w:rsid w:val="00FE2F61"/>
    <w:rsid w:val="00FE33BF"/>
    <w:rsid w:val="00FE355D"/>
    <w:rsid w:val="00FE48A5"/>
    <w:rsid w:val="00FE4A28"/>
    <w:rsid w:val="00FE51DE"/>
    <w:rsid w:val="00FE594E"/>
    <w:rsid w:val="00FE59AE"/>
    <w:rsid w:val="00FE5C7A"/>
    <w:rsid w:val="00FE69DF"/>
    <w:rsid w:val="00FE6C83"/>
    <w:rsid w:val="00FE7B15"/>
    <w:rsid w:val="00FF0704"/>
    <w:rsid w:val="00FF08DE"/>
    <w:rsid w:val="00FF0FAF"/>
    <w:rsid w:val="00FF155D"/>
    <w:rsid w:val="00FF261D"/>
    <w:rsid w:val="00FF2A07"/>
    <w:rsid w:val="00FF2B28"/>
    <w:rsid w:val="00FF2B73"/>
    <w:rsid w:val="00FF30DC"/>
    <w:rsid w:val="00FF379B"/>
    <w:rsid w:val="00FF39E7"/>
    <w:rsid w:val="00FF3AD5"/>
    <w:rsid w:val="00FF3D6A"/>
    <w:rsid w:val="00FF4422"/>
    <w:rsid w:val="00FF5048"/>
    <w:rsid w:val="00FF5E6C"/>
    <w:rsid w:val="00FF65CB"/>
    <w:rsid w:val="00FF6711"/>
    <w:rsid w:val="00FF6AA9"/>
    <w:rsid w:val="00FF6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BF34"/>
  <w15:chartTrackingRefBased/>
  <w15:docId w15:val="{333B52D2-D10E-479D-A2C6-0C0B588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169"/>
  </w:style>
  <w:style w:type="paragraph" w:styleId="1">
    <w:name w:val="heading 1"/>
    <w:basedOn w:val="a"/>
    <w:next w:val="a"/>
    <w:link w:val="10"/>
    <w:uiPriority w:val="9"/>
    <w:qFormat/>
    <w:rsid w:val="00BB70B2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E500E"/>
    <w:pPr>
      <w:keepNext/>
      <w:keepLines/>
      <w:spacing w:before="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4D7223"/>
    <w:pPr>
      <w:keepNext/>
      <w:keepLines/>
      <w:spacing w:before="40"/>
      <w:outlineLvl w:val="2"/>
    </w:pPr>
    <w:rPr>
      <w:rFonts w:eastAsiaTheme="majorEastAsia"/>
      <w:b/>
      <w:bCs/>
      <w:i/>
      <w:i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8172C"/>
    <w:pPr>
      <w:keepNext/>
      <w:keepLines/>
      <w:spacing w:before="40"/>
      <w:ind w:firstLine="720"/>
      <w:outlineLvl w:val="3"/>
    </w:pPr>
    <w:rPr>
      <w:rFonts w:eastAsiaTheme="majorEastAsia"/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F1976"/>
    <w:pPr>
      <w:keepNext/>
      <w:keepLines/>
      <w:spacing w:before="40"/>
      <w:ind w:firstLine="720"/>
      <w:outlineLvl w:val="4"/>
    </w:pPr>
    <w:rPr>
      <w:rFonts w:eastAsiaTheme="majorEastAsia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70B2"/>
    <w:rPr>
      <w:rFonts w:eastAsiaTheme="majorEastAsia"/>
      <w:b/>
      <w:bCs/>
      <w:color w:val="000000" w:themeColor="text1"/>
    </w:rPr>
  </w:style>
  <w:style w:type="paragraph" w:styleId="TOC1">
    <w:name w:val="toc 1"/>
    <w:basedOn w:val="a"/>
    <w:next w:val="a"/>
    <w:autoRedefine/>
    <w:uiPriority w:val="39"/>
    <w:unhideWhenUsed/>
    <w:rsid w:val="00FB4A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691F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E500E"/>
    <w:rPr>
      <w:rFonts w:eastAsiaTheme="majorEastAsia"/>
      <w:b/>
      <w:bCs/>
      <w:color w:val="000000" w:themeColor="text1"/>
    </w:rPr>
  </w:style>
  <w:style w:type="paragraph" w:styleId="HTML">
    <w:name w:val="HTML Preformatted"/>
    <w:basedOn w:val="a"/>
    <w:link w:val="HTML0"/>
    <w:uiPriority w:val="99"/>
    <w:unhideWhenUsed/>
    <w:rsid w:val="006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E59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30">
    <w:name w:val="标题 3 字符"/>
    <w:basedOn w:val="a0"/>
    <w:link w:val="3"/>
    <w:uiPriority w:val="9"/>
    <w:rsid w:val="004D7223"/>
    <w:rPr>
      <w:rFonts w:eastAsiaTheme="majorEastAsia"/>
      <w:b/>
      <w:bCs/>
      <w:i/>
      <w:iCs/>
      <w:color w:val="000000" w:themeColor="text1"/>
    </w:rPr>
  </w:style>
  <w:style w:type="paragraph" w:styleId="TOC2">
    <w:name w:val="toc 2"/>
    <w:basedOn w:val="a"/>
    <w:next w:val="a"/>
    <w:autoRedefine/>
    <w:uiPriority w:val="39"/>
    <w:unhideWhenUsed/>
    <w:rsid w:val="00867F0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67F0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6">
    <w:name w:val="页眉 字符"/>
    <w:basedOn w:val="a0"/>
    <w:link w:val="a5"/>
    <w:uiPriority w:val="99"/>
    <w:rsid w:val="000C21E0"/>
  </w:style>
  <w:style w:type="paragraph" w:styleId="a7">
    <w:name w:val="footer"/>
    <w:basedOn w:val="a"/>
    <w:link w:val="a8"/>
    <w:uiPriority w:val="99"/>
    <w:unhideWhenUsed/>
    <w:rsid w:val="000C21E0"/>
    <w:pPr>
      <w:tabs>
        <w:tab w:val="center" w:pos="4513"/>
        <w:tab w:val="right" w:pos="9026"/>
      </w:tabs>
    </w:pPr>
  </w:style>
  <w:style w:type="character" w:customStyle="1" w:styleId="a8">
    <w:name w:val="页脚 字符"/>
    <w:basedOn w:val="a0"/>
    <w:link w:val="a7"/>
    <w:uiPriority w:val="99"/>
    <w:rsid w:val="000C21E0"/>
  </w:style>
  <w:style w:type="character" w:styleId="a9">
    <w:name w:val="page number"/>
    <w:basedOn w:val="a0"/>
    <w:uiPriority w:val="99"/>
    <w:semiHidden/>
    <w:unhideWhenUsed/>
    <w:rsid w:val="000C21E0"/>
  </w:style>
  <w:style w:type="character" w:styleId="aa">
    <w:name w:val="Placeholder Text"/>
    <w:basedOn w:val="a0"/>
    <w:uiPriority w:val="99"/>
    <w:semiHidden/>
    <w:rsid w:val="001A4FFC"/>
    <w:rPr>
      <w:color w:val="666666"/>
    </w:rPr>
  </w:style>
  <w:style w:type="paragraph" w:styleId="ab">
    <w:name w:val="footnote text"/>
    <w:basedOn w:val="a"/>
    <w:link w:val="ac"/>
    <w:uiPriority w:val="99"/>
    <w:semiHidden/>
    <w:unhideWhenUsed/>
    <w:rsid w:val="00647BEB"/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647BE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47BEB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25290"/>
    <w:pPr>
      <w:spacing w:before="480" w:line="276" w:lineRule="auto"/>
      <w:outlineLvl w:val="9"/>
    </w:pPr>
    <w:rPr>
      <w:b w:val="0"/>
      <w:bCs w:val="0"/>
      <w:kern w:val="0"/>
      <w:sz w:val="28"/>
      <w:szCs w:val="28"/>
      <w:lang w:val="en-US" w:eastAsia="en-US"/>
      <w14:ligatures w14:val="none"/>
    </w:rPr>
  </w:style>
  <w:style w:type="paragraph" w:styleId="TOC4">
    <w:name w:val="toc 4"/>
    <w:basedOn w:val="a"/>
    <w:next w:val="a"/>
    <w:autoRedefine/>
    <w:uiPriority w:val="39"/>
    <w:semiHidden/>
    <w:unhideWhenUsed/>
    <w:rsid w:val="00A2529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A2529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A2529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A2529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A2529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A25290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7F6F0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6F0D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D35975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88172C"/>
    <w:rPr>
      <w:rFonts w:eastAsiaTheme="majorEastAsia"/>
      <w:b/>
      <w:bCs/>
      <w:color w:val="000000" w:themeColor="text1"/>
    </w:rPr>
  </w:style>
  <w:style w:type="character" w:customStyle="1" w:styleId="50">
    <w:name w:val="标题 5 字符"/>
    <w:basedOn w:val="a0"/>
    <w:link w:val="5"/>
    <w:uiPriority w:val="9"/>
    <w:rsid w:val="00BF1976"/>
    <w:rPr>
      <w:rFonts w:eastAsiaTheme="majorEastAsia"/>
      <w:b/>
      <w:bCs/>
      <w:i/>
      <w:iCs/>
      <w:color w:val="000000" w:themeColor="text1"/>
    </w:rPr>
  </w:style>
  <w:style w:type="paragraph" w:styleId="af1">
    <w:name w:val="endnote text"/>
    <w:basedOn w:val="a"/>
    <w:link w:val="af2"/>
    <w:uiPriority w:val="99"/>
    <w:semiHidden/>
    <w:unhideWhenUsed/>
    <w:rsid w:val="00FA75E6"/>
    <w:rPr>
      <w:sz w:val="20"/>
      <w:szCs w:val="20"/>
    </w:rPr>
  </w:style>
  <w:style w:type="character" w:customStyle="1" w:styleId="af2">
    <w:name w:val="尾注文本 字符"/>
    <w:basedOn w:val="a0"/>
    <w:link w:val="af1"/>
    <w:uiPriority w:val="99"/>
    <w:semiHidden/>
    <w:rsid w:val="00FA75E6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FA75E6"/>
    <w:rPr>
      <w:vertAlign w:val="superscript"/>
    </w:rPr>
  </w:style>
  <w:style w:type="paragraph" w:customStyle="1" w:styleId="muitypography-root">
    <w:name w:val="muitypography-root"/>
    <w:basedOn w:val="a"/>
    <w:rsid w:val="00FA75E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F941D0"/>
    <w:pPr>
      <w:spacing w:after="200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D4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s\CISC3025-Name-Entity\Projec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962580-2C3E-CA40-A4C7-D2E4FA75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Report</Template>
  <TotalTime>1036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745</cp:revision>
  <cp:lastPrinted>2024-03-12T11:08:00Z</cp:lastPrinted>
  <dcterms:created xsi:type="dcterms:W3CDTF">2024-04-13T18:34:00Z</dcterms:created>
  <dcterms:modified xsi:type="dcterms:W3CDTF">2024-04-15T16:35:00Z</dcterms:modified>
</cp:coreProperties>
</file>